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B079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B079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B079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B079A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79CA47F2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5150F9">
        <w:rPr>
          <w:bCs/>
        </w:rPr>
        <w:t>Borrar</w:t>
      </w:r>
      <w:r w:rsidR="00271D85">
        <w:rPr>
          <w:bCs/>
        </w:rPr>
        <w:t xml:space="preserve"> Elemento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0C33FCEB" w:rsidR="00226E68" w:rsidRDefault="00271D85" w:rsidP="00B50CC1">
      <w:pPr>
        <w:ind w:firstLine="708"/>
        <w:jc w:val="both"/>
        <w:rPr>
          <w:bCs/>
        </w:rPr>
      </w:pPr>
      <w:r>
        <w:rPr>
          <w:bCs/>
        </w:rPr>
        <w:t>09</w:t>
      </w:r>
      <w:r w:rsidR="007F4942">
        <w:rPr>
          <w:bCs/>
        </w:rPr>
        <w:t>/</w:t>
      </w:r>
      <w:r w:rsidR="003A5C2A">
        <w:rPr>
          <w:bCs/>
        </w:rPr>
        <w:t>0</w:t>
      </w:r>
      <w:r>
        <w:rPr>
          <w:bCs/>
        </w:rPr>
        <w:t>3</w:t>
      </w:r>
      <w:r w:rsidR="007F4942">
        <w:rPr>
          <w:bCs/>
        </w:rPr>
        <w:t>/202</w:t>
      </w:r>
      <w:r w:rsidR="003A5C2A">
        <w:rPr>
          <w:bCs/>
        </w:rPr>
        <w:t>1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48C46BA6" w14:textId="31464852" w:rsidR="00B97F44" w:rsidRDefault="00637EFA" w:rsidP="00816F70">
      <w:pPr>
        <w:ind w:left="708"/>
      </w:pPr>
      <w:r>
        <w:t>Se</w:t>
      </w:r>
      <w:r w:rsidR="00183015">
        <w:t xml:space="preserve"> añade funcionalidad para que, al hacer click sobre el mapa, se </w:t>
      </w:r>
      <w:r w:rsidR="00EC5C9C">
        <w:t xml:space="preserve">selecciona un elemento para </w:t>
      </w:r>
      <w:r w:rsidR="005150F9">
        <w:t>borrarlo</w:t>
      </w:r>
      <w:r w:rsidR="00183015">
        <w:t>, así como</w:t>
      </w:r>
      <w:r w:rsidR="00EC5C9C">
        <w:t xml:space="preserve"> un selector</w:t>
      </w:r>
      <w:r w:rsidR="00183015">
        <w:t>, en el caso de que haya varios. El elemento seleccionado estará resaltado.</w:t>
      </w:r>
    </w:p>
    <w:p w14:paraId="4CC80A00" w14:textId="7957C8D8" w:rsidR="00B03289" w:rsidRPr="00637EFA" w:rsidRDefault="00B03289" w:rsidP="00816F70">
      <w:pPr>
        <w:ind w:left="708"/>
      </w:pPr>
      <w:r>
        <w:t>Una vez seleccionado el elemento, s</w:t>
      </w:r>
      <w:r w:rsidR="00EC5C9C">
        <w:t xml:space="preserve">e </w:t>
      </w:r>
      <w:r w:rsidR="005150F9">
        <w:t>habilitará el botón de borrado, el cual, al hacer click, borrará el elemento de la base de datos.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188F3879" w14:textId="5D35E035" w:rsidR="00637EFA" w:rsidRDefault="002C36FB" w:rsidP="00B97F44">
      <w:pPr>
        <w:jc w:val="both"/>
        <w:rPr>
          <w:bCs/>
        </w:rPr>
      </w:pPr>
      <w:r>
        <w:rPr>
          <w:bCs/>
        </w:rPr>
        <w:tab/>
        <w:t>mapa.component.css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  <w:t>index.ts</w:t>
      </w:r>
    </w:p>
    <w:p w14:paraId="3C0C68AF" w14:textId="096D2767" w:rsidR="00B97F44" w:rsidRDefault="00B97F44" w:rsidP="00816F70">
      <w:pPr>
        <w:jc w:val="both"/>
        <w:rPr>
          <w:bCs/>
        </w:rPr>
      </w:pPr>
      <w:r>
        <w:rPr>
          <w:bCs/>
        </w:rPr>
        <w:tab/>
      </w:r>
      <w:r w:rsidR="005150F9">
        <w:rPr>
          <w:bCs/>
        </w:rPr>
        <w:t>borrar</w:t>
      </w:r>
      <w:r w:rsidR="00EA79B4">
        <w:rPr>
          <w:bCs/>
        </w:rPr>
        <w:t>.component.html</w:t>
      </w:r>
    </w:p>
    <w:p w14:paraId="0EBB6FCF" w14:textId="3B49FFD0" w:rsidR="00EA79B4" w:rsidRDefault="00EA79B4" w:rsidP="00816F70">
      <w:pPr>
        <w:jc w:val="both"/>
        <w:rPr>
          <w:bCs/>
        </w:rPr>
      </w:pPr>
      <w:r>
        <w:rPr>
          <w:bCs/>
        </w:rPr>
        <w:tab/>
      </w:r>
      <w:r w:rsidR="005150F9">
        <w:rPr>
          <w:bCs/>
        </w:rPr>
        <w:t>borrar</w:t>
      </w:r>
      <w:r>
        <w:rPr>
          <w:bCs/>
        </w:rPr>
        <w:t>.component.ts</w:t>
      </w:r>
    </w:p>
    <w:p w14:paraId="13FA47A7" w14:textId="09D5A4C3" w:rsidR="00EA79B4" w:rsidRDefault="00EA79B4" w:rsidP="00816F70">
      <w:pPr>
        <w:jc w:val="both"/>
        <w:rPr>
          <w:bCs/>
        </w:rPr>
      </w:pPr>
      <w:r>
        <w:rPr>
          <w:bCs/>
        </w:rPr>
        <w:tab/>
      </w:r>
      <w:r w:rsidR="005150F9">
        <w:rPr>
          <w:bCs/>
        </w:rPr>
        <w:t>borrar</w:t>
      </w:r>
      <w:r>
        <w:rPr>
          <w:bCs/>
        </w:rPr>
        <w:t>.component.css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3048E4D1" w:rsidR="00041AFB" w:rsidRDefault="005150F9" w:rsidP="00B50CC1">
      <w:pPr>
        <w:ind w:firstLine="708"/>
        <w:jc w:val="both"/>
        <w:rPr>
          <w:bCs/>
        </w:rPr>
      </w:pPr>
      <w:r>
        <w:rPr>
          <w:bCs/>
        </w:rPr>
        <w:t>25</w:t>
      </w:r>
      <w:r w:rsidR="00244405">
        <w:rPr>
          <w:bCs/>
        </w:rPr>
        <w:t>/</w:t>
      </w:r>
      <w:r w:rsidR="007471BB">
        <w:rPr>
          <w:bCs/>
        </w:rPr>
        <w:t>0</w:t>
      </w:r>
      <w:r w:rsidR="00EC5C9C">
        <w:rPr>
          <w:bCs/>
        </w:rPr>
        <w:t>3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1A426839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DD00AD">
        <w:rPr>
          <w:bCs/>
        </w:rPr>
        <w:t>4</w:t>
      </w:r>
      <w:r w:rsidR="00C27F6E">
        <w:rPr>
          <w:bCs/>
        </w:rPr>
        <w:t>2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1E011A2E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164985">
        <w:rPr>
          <w:bCs/>
        </w:rPr>
        <w:t>9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2CBD6862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164985">
        <w:rPr>
          <w:bCs/>
        </w:rPr>
        <w:t>25</w:t>
      </w:r>
      <w:r w:rsidR="00244405">
        <w:rPr>
          <w:bCs/>
        </w:rPr>
        <w:t>/</w:t>
      </w:r>
      <w:r w:rsidR="00E605E4">
        <w:rPr>
          <w:bCs/>
        </w:rPr>
        <w:t>0</w:t>
      </w:r>
      <w:r w:rsidR="00164985">
        <w:rPr>
          <w:bCs/>
        </w:rPr>
        <w:t>3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414674F2" w14:textId="76CC8775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</w:t>
      </w:r>
      <w:r w:rsidR="004D0379">
        <w:rPr>
          <w:bCs/>
        </w:rPr>
        <w:t>01</w:t>
      </w:r>
      <w:r w:rsidR="00164985">
        <w:rPr>
          <w:bCs/>
        </w:rPr>
        <w:t>9</w:t>
      </w:r>
      <w:r w:rsidR="007471BB">
        <w:rPr>
          <w:bCs/>
        </w:rPr>
        <w:t xml:space="preserve"> – </w:t>
      </w:r>
      <w:r w:rsidR="00164985">
        <w:rPr>
          <w:bCs/>
        </w:rPr>
        <w:t>Borrar</w:t>
      </w:r>
      <w:r w:rsidR="00A7381E">
        <w:rPr>
          <w:bCs/>
        </w:rPr>
        <w:t xml:space="preserve"> Elemento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282C6B50" w:rsidR="00C30A8B" w:rsidRDefault="00164985" w:rsidP="004008BE">
      <w:pPr>
        <w:ind w:firstLine="708"/>
        <w:jc w:val="both"/>
        <w:rPr>
          <w:bCs/>
        </w:rPr>
      </w:pPr>
      <w:r>
        <w:rPr>
          <w:bCs/>
        </w:rPr>
        <w:t>25</w:t>
      </w:r>
      <w:r w:rsidR="00110EC9">
        <w:rPr>
          <w:bCs/>
        </w:rPr>
        <w:t>/</w:t>
      </w:r>
      <w:r w:rsidR="007471BB">
        <w:rPr>
          <w:bCs/>
        </w:rPr>
        <w:t>0</w:t>
      </w:r>
      <w:r w:rsidR="00A7381E">
        <w:rPr>
          <w:bCs/>
        </w:rPr>
        <w:t>3</w:t>
      </w:r>
      <w:r w:rsidR="00110EC9">
        <w:rPr>
          <w:bCs/>
        </w:rPr>
        <w:t>/202</w:t>
      </w:r>
      <w:r w:rsidR="007471BB">
        <w:rPr>
          <w:bCs/>
        </w:rPr>
        <w:t>1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BD465" w14:textId="77777777" w:rsidR="00B079AC" w:rsidRDefault="00B079AC" w:rsidP="000D345F">
      <w:r>
        <w:separator/>
      </w:r>
    </w:p>
  </w:endnote>
  <w:endnote w:type="continuationSeparator" w:id="0">
    <w:p w14:paraId="3C675A65" w14:textId="77777777" w:rsidR="00B079AC" w:rsidRDefault="00B079AC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7D41" w14:textId="77777777" w:rsidR="00B079AC" w:rsidRDefault="00B079AC" w:rsidP="000D345F">
      <w:r>
        <w:separator/>
      </w:r>
    </w:p>
  </w:footnote>
  <w:footnote w:type="continuationSeparator" w:id="0">
    <w:p w14:paraId="688C8695" w14:textId="77777777" w:rsidR="00B079AC" w:rsidRDefault="00B079AC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67C7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64985"/>
    <w:rsid w:val="00181DE7"/>
    <w:rsid w:val="001826FE"/>
    <w:rsid w:val="00183015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1D85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84471"/>
    <w:rsid w:val="00392206"/>
    <w:rsid w:val="00392579"/>
    <w:rsid w:val="00396F6E"/>
    <w:rsid w:val="003A24C2"/>
    <w:rsid w:val="003A5C2A"/>
    <w:rsid w:val="003D1ADB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D0379"/>
    <w:rsid w:val="004E2AC8"/>
    <w:rsid w:val="0050649C"/>
    <w:rsid w:val="005150F9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77DCF"/>
    <w:rsid w:val="00692F97"/>
    <w:rsid w:val="006B278F"/>
    <w:rsid w:val="006C5057"/>
    <w:rsid w:val="006C5331"/>
    <w:rsid w:val="006D6BFE"/>
    <w:rsid w:val="00701429"/>
    <w:rsid w:val="007075AF"/>
    <w:rsid w:val="007100F6"/>
    <w:rsid w:val="007264E7"/>
    <w:rsid w:val="0073327D"/>
    <w:rsid w:val="00734A15"/>
    <w:rsid w:val="007461EE"/>
    <w:rsid w:val="007471BB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6F70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D482B"/>
    <w:rsid w:val="008E3B9F"/>
    <w:rsid w:val="008E44D7"/>
    <w:rsid w:val="00911023"/>
    <w:rsid w:val="00935781"/>
    <w:rsid w:val="00937FD3"/>
    <w:rsid w:val="00941C67"/>
    <w:rsid w:val="009468DA"/>
    <w:rsid w:val="00992D82"/>
    <w:rsid w:val="00995530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7381E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3289"/>
    <w:rsid w:val="00B079AC"/>
    <w:rsid w:val="00B07F93"/>
    <w:rsid w:val="00B163E8"/>
    <w:rsid w:val="00B279BA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619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27F6E"/>
    <w:rsid w:val="00C30A8B"/>
    <w:rsid w:val="00C30C7C"/>
    <w:rsid w:val="00C328D6"/>
    <w:rsid w:val="00C32DB4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DD00AD"/>
    <w:rsid w:val="00E14364"/>
    <w:rsid w:val="00E201B0"/>
    <w:rsid w:val="00E26760"/>
    <w:rsid w:val="00E33F55"/>
    <w:rsid w:val="00E4293E"/>
    <w:rsid w:val="00E42D4E"/>
    <w:rsid w:val="00E47B77"/>
    <w:rsid w:val="00E605E4"/>
    <w:rsid w:val="00E63975"/>
    <w:rsid w:val="00E7772C"/>
    <w:rsid w:val="00E87109"/>
    <w:rsid w:val="00EA07D2"/>
    <w:rsid w:val="00EA79B4"/>
    <w:rsid w:val="00EB5390"/>
    <w:rsid w:val="00EB5BBC"/>
    <w:rsid w:val="00EB72AF"/>
    <w:rsid w:val="00EC3C05"/>
    <w:rsid w:val="00EC5C9C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97</TotalTime>
  <Pages>7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50</cp:revision>
  <cp:lastPrinted>2016-09-05T12:10:00Z</cp:lastPrinted>
  <dcterms:created xsi:type="dcterms:W3CDTF">2020-05-07T10:52:00Z</dcterms:created>
  <dcterms:modified xsi:type="dcterms:W3CDTF">2021-03-25T16:15:00Z</dcterms:modified>
</cp:coreProperties>
</file>