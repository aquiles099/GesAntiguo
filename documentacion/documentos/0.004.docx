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B946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B946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B946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B946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29BB0983" w14:textId="0EC85E8F" w:rsidR="00B07F93" w:rsidRDefault="00CF7763" w:rsidP="00CF7763">
      <w:pPr>
        <w:ind w:firstLine="708"/>
        <w:jc w:val="both"/>
        <w:rPr>
          <w:bCs/>
        </w:rPr>
      </w:pPr>
      <w:r>
        <w:rPr>
          <w:bCs/>
        </w:rPr>
        <w:t>Agregar diferentes capas base.</w:t>
      </w:r>
    </w:p>
    <w:p w14:paraId="37E044C4" w14:textId="504D0AB6" w:rsidR="00CF7763" w:rsidRDefault="00CF7763" w:rsidP="00CF7763">
      <w:pPr>
        <w:ind w:firstLine="708"/>
        <w:jc w:val="both"/>
        <w:rPr>
          <w:bCs/>
        </w:rPr>
      </w:pPr>
      <w:r>
        <w:rPr>
          <w:bCs/>
        </w:rPr>
        <w:t>Las capas se agregan de forma dinámica.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7FFBFA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76FD0647" w14:textId="63AED03D" w:rsidR="00B07F93" w:rsidRDefault="00CF7763" w:rsidP="00B07F93">
      <w:pPr>
        <w:ind w:left="708"/>
        <w:jc w:val="both"/>
        <w:rPr>
          <w:bCs/>
        </w:rPr>
      </w:pPr>
      <w:r>
        <w:rPr>
          <w:bCs/>
        </w:rPr>
        <w:t>Se crea un fichero para introducir los mapas base deseados. Se implementa un método que lee dicho fichero y crea un árbol con los diferentes mapas, de los cuales solo puede haber uno activo al mismo tiempo.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2ABA52E2" w14:textId="71438B9B" w:rsidR="00041AFB" w:rsidRDefault="00110EC9" w:rsidP="00B50CC1">
      <w:pPr>
        <w:ind w:left="708"/>
        <w:jc w:val="both"/>
        <w:rPr>
          <w:bCs/>
        </w:rPr>
      </w:pPr>
      <w:r>
        <w:rPr>
          <w:bCs/>
        </w:rPr>
        <w:t>mapa</w:t>
      </w:r>
      <w:r w:rsidR="00244405">
        <w:rPr>
          <w:bCs/>
        </w:rPr>
        <w:t>.component.html</w:t>
      </w:r>
    </w:p>
    <w:p w14:paraId="54343A4F" w14:textId="0C4D8428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mapa.component.css</w:t>
      </w:r>
    </w:p>
    <w:p w14:paraId="72ADD80A" w14:textId="2F32D891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mapa.component.ts</w:t>
      </w:r>
    </w:p>
    <w:p w14:paraId="60061E4C" w14:textId="61E3C7E8" w:rsidR="00FE7BED" w:rsidRDefault="00B07F93" w:rsidP="00041AFB">
      <w:pPr>
        <w:jc w:val="both"/>
        <w:rPr>
          <w:bCs/>
        </w:rPr>
      </w:pPr>
      <w:r>
        <w:rPr>
          <w:bCs/>
        </w:rPr>
        <w:tab/>
        <w:t>arbol.component.html</w:t>
      </w:r>
    </w:p>
    <w:p w14:paraId="30B9856A" w14:textId="438CA272" w:rsidR="00B07F93" w:rsidRDefault="00B07F93" w:rsidP="00041AFB">
      <w:pPr>
        <w:jc w:val="both"/>
        <w:rPr>
          <w:bCs/>
        </w:rPr>
      </w:pPr>
      <w:r>
        <w:rPr>
          <w:bCs/>
        </w:rPr>
        <w:tab/>
      </w:r>
      <w:r w:rsidR="00CF7763">
        <w:rPr>
          <w:bCs/>
        </w:rPr>
        <w:t>mapasBase.ts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20F15A3D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6288888A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B07F93">
        <w:rPr>
          <w:bCs/>
        </w:rPr>
        <w:t>1</w:t>
      </w:r>
      <w:r w:rsidR="00CF7763">
        <w:rPr>
          <w:bCs/>
        </w:rPr>
        <w:t>1</w:t>
      </w:r>
      <w:r w:rsidR="00244405">
        <w:rPr>
          <w:bCs/>
        </w:rPr>
        <w:t>:</w:t>
      </w:r>
      <w:r w:rsidR="00110EC9">
        <w:rPr>
          <w:bCs/>
        </w:rPr>
        <w:t>3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16EFFC7D" w:rsidR="00C30A8B" w:rsidRDefault="007F4942" w:rsidP="00C30A8B">
      <w:pPr>
        <w:jc w:val="both"/>
        <w:rPr>
          <w:bCs/>
        </w:rPr>
      </w:pPr>
      <w:r>
        <w:rPr>
          <w:bCs/>
        </w:rPr>
        <w:t>0.00</w:t>
      </w:r>
      <w:r w:rsidR="00CF7763">
        <w:rPr>
          <w:bCs/>
        </w:rPr>
        <w:t>4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30AAC46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CF7763">
        <w:rPr>
          <w:bCs/>
        </w:rPr>
        <w:t>6</w:t>
      </w:r>
      <w:r w:rsidR="00244405">
        <w:rPr>
          <w:bCs/>
        </w:rPr>
        <w:t>/11/2020</w:t>
      </w:r>
    </w:p>
    <w:p w14:paraId="414674F2" w14:textId="289A3C04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0.00</w:t>
      </w:r>
      <w:r w:rsidR="00CF7763">
        <w:rPr>
          <w:bCs/>
        </w:rPr>
        <w:t>4</w:t>
      </w:r>
      <w:r w:rsidR="00B07F93">
        <w:rPr>
          <w:bCs/>
        </w:rPr>
        <w:t xml:space="preserve"> </w:t>
      </w:r>
      <w:r>
        <w:rPr>
          <w:bCs/>
        </w:rPr>
        <w:t xml:space="preserve">– </w:t>
      </w:r>
      <w:r w:rsidR="00110EC9">
        <w:rPr>
          <w:bCs/>
        </w:rPr>
        <w:t xml:space="preserve"> </w:t>
      </w:r>
      <w:r w:rsidR="00B07F93">
        <w:rPr>
          <w:bCs/>
        </w:rPr>
        <w:t>A</w:t>
      </w:r>
      <w:r w:rsidR="00CF7763">
        <w:rPr>
          <w:bCs/>
        </w:rPr>
        <w:t>gregar diferentes capas base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CF145C6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79E9A" w14:textId="77777777" w:rsidR="00B946C5" w:rsidRDefault="00B946C5" w:rsidP="000D345F">
      <w:r>
        <w:separator/>
      </w:r>
    </w:p>
  </w:endnote>
  <w:endnote w:type="continuationSeparator" w:id="0">
    <w:p w14:paraId="7F6075E5" w14:textId="77777777" w:rsidR="00B946C5" w:rsidRDefault="00B946C5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97747" w14:textId="77777777" w:rsidR="00B946C5" w:rsidRDefault="00B946C5" w:rsidP="000D345F">
      <w:r>
        <w:separator/>
      </w:r>
    </w:p>
  </w:footnote>
  <w:footnote w:type="continuationSeparator" w:id="0">
    <w:p w14:paraId="6F58B458" w14:textId="77777777" w:rsidR="00B946C5" w:rsidRDefault="00B946C5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33</TotalTime>
  <Pages>7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13</cp:revision>
  <cp:lastPrinted>2016-09-05T12:10:00Z</cp:lastPrinted>
  <dcterms:created xsi:type="dcterms:W3CDTF">2020-05-07T10:52:00Z</dcterms:created>
  <dcterms:modified xsi:type="dcterms:W3CDTF">2020-11-16T10:39:00Z</dcterms:modified>
</cp:coreProperties>
</file>