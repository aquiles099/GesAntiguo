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361E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361E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361E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361E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4EA478EA" w:rsidR="00CF7763" w:rsidRDefault="007461EE" w:rsidP="007461EE">
      <w:pPr>
        <w:jc w:val="both"/>
        <w:rPr>
          <w:bCs/>
        </w:rPr>
      </w:pPr>
      <w:r>
        <w:rPr>
          <w:bCs/>
        </w:rPr>
        <w:tab/>
        <w:t>Incorporar iconos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20D2777B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6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1574BE48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574322D4" w14:textId="114D255C" w:rsidR="00B870A2" w:rsidRDefault="00050E14" w:rsidP="00B07F93">
      <w:pPr>
        <w:ind w:left="708"/>
        <w:jc w:val="both"/>
        <w:rPr>
          <w:bCs/>
        </w:rPr>
      </w:pPr>
      <w:r>
        <w:rPr>
          <w:bCs/>
        </w:rPr>
        <w:t xml:space="preserve">Se </w:t>
      </w:r>
      <w:r w:rsidR="007461EE">
        <w:rPr>
          <w:bCs/>
        </w:rPr>
        <w:t>añaden todos los iconos a la botonera del mapa, aunque aún no se les implementa funcionalidad.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proofErr w:type="spellStart"/>
      <w:proofErr w:type="gramStart"/>
      <w:r>
        <w:rPr>
          <w:bCs/>
        </w:rPr>
        <w:t>mapa.component</w:t>
      </w:r>
      <w:proofErr w:type="gramEnd"/>
      <w:r>
        <w:rPr>
          <w:bCs/>
        </w:rPr>
        <w:t>.</w:t>
      </w:r>
      <w:r w:rsidR="00374662">
        <w:rPr>
          <w:bCs/>
        </w:rPr>
        <w:t>ts</w:t>
      </w:r>
      <w:proofErr w:type="spellEnd"/>
    </w:p>
    <w:p w14:paraId="7F466119" w14:textId="2D88CC14" w:rsidR="002C36FB" w:rsidRDefault="002C36FB" w:rsidP="002C36FB">
      <w:pPr>
        <w:jc w:val="both"/>
        <w:rPr>
          <w:bCs/>
        </w:rPr>
      </w:pPr>
      <w:r>
        <w:rPr>
          <w:bCs/>
        </w:rPr>
        <w:tab/>
        <w:t>mapa.component.css</w:t>
      </w:r>
    </w:p>
    <w:p w14:paraId="09787074" w14:textId="7B4EEE8B" w:rsidR="00374662" w:rsidRDefault="00374662" w:rsidP="002C36FB">
      <w:pPr>
        <w:jc w:val="both"/>
        <w:rPr>
          <w:bCs/>
        </w:rPr>
      </w:pPr>
      <w:r>
        <w:rPr>
          <w:bCs/>
        </w:rPr>
        <w:tab/>
        <w:t>header.component.html</w:t>
      </w:r>
    </w:p>
    <w:p w14:paraId="04491D86" w14:textId="2AC10D18" w:rsidR="00374662" w:rsidRDefault="00374662" w:rsidP="002C36FB">
      <w:pPr>
        <w:jc w:val="both"/>
        <w:rPr>
          <w:bCs/>
        </w:rPr>
      </w:pPr>
      <w:r>
        <w:rPr>
          <w:bCs/>
        </w:rPr>
        <w:tab/>
        <w:t>header.component.css</w:t>
      </w:r>
    </w:p>
    <w:p w14:paraId="349B8088" w14:textId="77777777" w:rsidR="002C36FB" w:rsidRDefault="002C36FB" w:rsidP="002C36FB">
      <w:pPr>
        <w:jc w:val="both"/>
        <w:rPr>
          <w:bCs/>
        </w:rPr>
      </w:pP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7E548AA5" w:rsidR="00041AFB" w:rsidRDefault="00244405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7</w:t>
      </w:r>
      <w:r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09FD5A07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6060F8">
        <w:rPr>
          <w:bCs/>
        </w:rPr>
        <w:t>1</w:t>
      </w:r>
      <w:r w:rsidR="00244405">
        <w:rPr>
          <w:bCs/>
        </w:rPr>
        <w:t>:</w:t>
      </w:r>
      <w:r w:rsidR="006060F8">
        <w:rPr>
          <w:bCs/>
        </w:rPr>
        <w:t>45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02E43BC0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0.00</w:t>
      </w:r>
      <w:r w:rsidR="006060F8">
        <w:rPr>
          <w:bCs/>
        </w:rPr>
        <w:t>9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2A9246A4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</w:t>
      </w:r>
      <w:r w:rsidR="002C36FB">
        <w:rPr>
          <w:bCs/>
        </w:rPr>
        <w:t>7</w:t>
      </w:r>
      <w:r w:rsidR="00244405">
        <w:rPr>
          <w:bCs/>
        </w:rPr>
        <w:t>/11/2020</w:t>
      </w:r>
    </w:p>
    <w:p w14:paraId="414674F2" w14:textId="546C5EAE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.00</w:t>
      </w:r>
      <w:r w:rsidR="006060F8">
        <w:rPr>
          <w:bCs/>
        </w:rPr>
        <w:t>9 – Incorporar iconos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696DF3AE" w:rsidR="00C30A8B" w:rsidRDefault="00110EC9" w:rsidP="004008BE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7</w:t>
      </w:r>
      <w:r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D693C" w14:textId="77777777" w:rsidR="00361E59" w:rsidRDefault="00361E59" w:rsidP="000D345F">
      <w:r>
        <w:separator/>
      </w:r>
    </w:p>
  </w:endnote>
  <w:endnote w:type="continuationSeparator" w:id="0">
    <w:p w14:paraId="54077820" w14:textId="77777777" w:rsidR="00361E59" w:rsidRDefault="00361E59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F1006" w14:textId="77777777" w:rsidR="00361E59" w:rsidRDefault="00361E59" w:rsidP="000D345F">
      <w:r>
        <w:separator/>
      </w:r>
    </w:p>
  </w:footnote>
  <w:footnote w:type="continuationSeparator" w:id="0">
    <w:p w14:paraId="18088FD5" w14:textId="77777777" w:rsidR="00361E59" w:rsidRDefault="00361E59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461EE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51</TotalTime>
  <Pages>7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19</cp:revision>
  <cp:lastPrinted>2016-09-05T12:10:00Z</cp:lastPrinted>
  <dcterms:created xsi:type="dcterms:W3CDTF">2020-05-07T10:52:00Z</dcterms:created>
  <dcterms:modified xsi:type="dcterms:W3CDTF">2020-11-17T16:46:00Z</dcterms:modified>
</cp:coreProperties>
</file>