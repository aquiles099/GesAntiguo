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AEEC" w14:textId="77777777" w:rsidR="002B06C5" w:rsidRPr="000D345F" w:rsidRDefault="001153EC" w:rsidP="00334727">
      <w:pPr>
        <w:jc w:val="both"/>
      </w:pPr>
      <w:r w:rsidRPr="001153EC">
        <w:rPr>
          <w:noProof/>
        </w:rPr>
        <w:drawing>
          <wp:inline distT="0" distB="0" distL="0" distR="0" wp14:anchorId="673D2521" wp14:editId="2FC66118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6887A417" wp14:editId="36AF0669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0570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395ADE0" wp14:editId="2CDD4C44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B8C84" w14:textId="51B1450E" w:rsidR="000013F0" w:rsidRPr="007D33A8" w:rsidRDefault="007D33A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D33A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DOCUMENTACIÓN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 w:rsidRPr="007D33A8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GESTLIGHTNING ANGULAR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5ADE0" id="Rectangle 6" o:spid="_x0000_s102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 fillcolor="#125254" stroked="f">
                <v:textbox>
                  <w:txbxContent>
                    <w:p w14:paraId="5CBB8C84" w14:textId="51B1450E" w:rsidR="000013F0" w:rsidRPr="007D33A8" w:rsidRDefault="007D33A8" w:rsidP="00B65AAC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7D33A8"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 w:rsidRPr="007D33A8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GESTLIGHTNING ANGULAR WEB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39FC7410" wp14:editId="24FD6394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6173901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3F29B33" w14:textId="77777777" w:rsidR="009C7F87" w:rsidRDefault="00C328D6">
          <w:pPr>
            <w:pStyle w:val="TtuloTDC"/>
          </w:pPr>
          <w:r>
            <w:t>Índice</w:t>
          </w:r>
        </w:p>
        <w:p w14:paraId="6D38EA70" w14:textId="77777777" w:rsidR="009C7F87" w:rsidRPr="009C7F87" w:rsidRDefault="009C7F87" w:rsidP="009C7F87"/>
        <w:p w14:paraId="0054BDC7" w14:textId="135A073E" w:rsidR="00493156" w:rsidRPr="00493156" w:rsidRDefault="007D33A8" w:rsidP="007D33A8">
          <w:pPr>
            <w:pStyle w:val="Prrafodelista"/>
            <w:numPr>
              <w:ilvl w:val="0"/>
              <w:numId w:val="15"/>
            </w:numPr>
          </w:pPr>
          <w:r>
            <w:rPr>
              <w:b/>
              <w:bCs/>
            </w:rPr>
            <w:t>¿En qué está basada Gestlightning Angular Web?</w:t>
          </w:r>
        </w:p>
        <w:p w14:paraId="7FD47FC8" w14:textId="77777777" w:rsidR="00493156" w:rsidRPr="00493156" w:rsidRDefault="00493156" w:rsidP="00493156">
          <w:pPr>
            <w:pStyle w:val="Prrafodelista"/>
            <w:ind w:left="360"/>
          </w:pPr>
        </w:p>
        <w:p w14:paraId="4E68538C" w14:textId="35FE6CED" w:rsidR="00493156" w:rsidRPr="00493156" w:rsidRDefault="00493156" w:rsidP="007D33A8">
          <w:pPr>
            <w:pStyle w:val="Prrafodelista"/>
            <w:numPr>
              <w:ilvl w:val="0"/>
              <w:numId w:val="15"/>
            </w:numPr>
          </w:pPr>
          <w:r>
            <w:rPr>
              <w:b/>
              <w:bCs/>
            </w:rPr>
            <w:t>¿Cómo está estructurado el repositorio?</w:t>
          </w:r>
        </w:p>
        <w:p w14:paraId="3B86AEA4" w14:textId="0AA6C128" w:rsidR="009C7F87" w:rsidRDefault="00E7340F" w:rsidP="00493156">
          <w:pPr>
            <w:ind w:left="360"/>
          </w:pPr>
        </w:p>
      </w:sdtContent>
    </w:sdt>
    <w:p w14:paraId="38E6AF68" w14:textId="77777777" w:rsidR="009C7F87" w:rsidRDefault="009C7F87" w:rsidP="000D345F"/>
    <w:p w14:paraId="04E3FCDB" w14:textId="77777777" w:rsidR="00435D0D" w:rsidRDefault="00435D0D" w:rsidP="000D345F">
      <w:r>
        <w:br w:type="page"/>
      </w:r>
    </w:p>
    <w:p w14:paraId="39680964" w14:textId="77777777" w:rsidR="00435D0D" w:rsidRPr="00F670BD" w:rsidRDefault="00A158F1" w:rsidP="009C44F3">
      <w:pPr>
        <w:jc w:val="both"/>
      </w:pPr>
      <w:r w:rsidRPr="00ED6B36">
        <w:rPr>
          <w:b/>
        </w:rPr>
        <w:lastRenderedPageBreak/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1EF79" wp14:editId="21ACAC1B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14609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1EF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 filled="f" stroked="f">
                <v:textbox>
                  <w:txbxContent>
                    <w:p w14:paraId="07914609" w14:textId="77777777" w:rsidR="000013F0" w:rsidRPr="001153EC" w:rsidRDefault="000013F0" w:rsidP="001153EC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85355A8" wp14:editId="300A03AC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0B3B97DB" wp14:editId="083D7325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387709F7" wp14:editId="49C6130F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4ED6077B" wp14:editId="03E9DC25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3DAF1E7B" wp14:editId="02312084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0CBCF" w14:textId="77777777" w:rsidR="00E7340F" w:rsidRDefault="00E7340F" w:rsidP="000D345F">
      <w:r>
        <w:separator/>
      </w:r>
    </w:p>
  </w:endnote>
  <w:endnote w:type="continuationSeparator" w:id="0">
    <w:p w14:paraId="26CB2745" w14:textId="77777777" w:rsidR="00E7340F" w:rsidRDefault="00E7340F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7729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B9DBA0B" wp14:editId="2CF7107D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4349C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DBA0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 filled="f" stroked="f">
              <v:textbox>
                <w:txbxContent>
                  <w:p w14:paraId="5E44349C" w14:textId="77777777" w:rsidR="000013F0" w:rsidRPr="008D1A54" w:rsidRDefault="000013F0" w:rsidP="00A277C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D4052BF" wp14:editId="47B319DD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CF42121" wp14:editId="7CA7D3C3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CCB4C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1421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42121" id="Text Box 2" o:spid="_x0000_s1029" type="#_x0000_t20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filled="f" stroked="f">
              <v:textbox>
                <w:txbxContent>
                  <w:p w14:paraId="030CCB4C" w14:textId="77777777" w:rsidR="000013F0" w:rsidRPr="000D345F" w:rsidRDefault="000013F0" w:rsidP="000D345F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621421">
                      <w:rPr>
                        <w:b/>
                        <w:noProof/>
                        <w:color w:val="808080" w:themeColor="background1" w:themeShade="80"/>
                      </w:rPr>
                      <w:t>2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4D73EBCE" wp14:editId="732A235C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329B8559" wp14:editId="135763CD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1A9C795B" wp14:editId="7FE84F47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0E3651FA" wp14:editId="54F3AEF9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38C676B" wp14:editId="5C6828FE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2F99029" wp14:editId="5B1C4059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12914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DD6CCC" wp14:editId="7AA3BF7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3C1CD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D6CC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 filled="f" stroked="f">
              <v:textbox>
                <w:txbxContent>
                  <w:p w14:paraId="5463C1CD" w14:textId="77777777" w:rsidR="000013F0" w:rsidRPr="008D1A54" w:rsidRDefault="000013F0" w:rsidP="00A277C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76F57E56" wp14:editId="42FCB356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7378BB16" wp14:editId="79AE3AD1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2C135FA2" wp14:editId="7E489F7E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431B9637" wp14:editId="145E961F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0BB1EA72" wp14:editId="437BE052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02597984" wp14:editId="3D977A9F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47EC0B" wp14:editId="1D376160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0BAE1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1421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7EC0B" id="Text Box 1" o:spid="_x0000_s1031" type="#_x0000_t202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filled="f" stroked="f">
              <v:textbox>
                <w:txbxContent>
                  <w:p w14:paraId="5900BAE1" w14:textId="77777777" w:rsidR="000013F0" w:rsidRPr="000D345F" w:rsidRDefault="000013F0" w:rsidP="000903DC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621421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709F719E" wp14:editId="2FD6C11F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8B6E" w14:textId="77777777" w:rsidR="00E7340F" w:rsidRDefault="00E7340F" w:rsidP="000D345F">
      <w:r>
        <w:separator/>
      </w:r>
    </w:p>
  </w:footnote>
  <w:footnote w:type="continuationSeparator" w:id="0">
    <w:p w14:paraId="6FCBCF7E" w14:textId="77777777" w:rsidR="00E7340F" w:rsidRDefault="00E7340F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7AEA0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55E0F8D3" wp14:editId="32B69AD5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C8C53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225EB19A" wp14:editId="25D01AB8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D60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0C32D4E"/>
    <w:multiLevelType w:val="hybridMultilevel"/>
    <w:tmpl w:val="8DA804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12"/>
  </w:num>
  <w:num w:numId="11">
    <w:abstractNumId w:val="3"/>
  </w:num>
  <w:num w:numId="12">
    <w:abstractNumId w:val="9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17849"/>
    <w:rsid w:val="00027DD0"/>
    <w:rsid w:val="00036363"/>
    <w:rsid w:val="00062F92"/>
    <w:rsid w:val="00082667"/>
    <w:rsid w:val="000903DC"/>
    <w:rsid w:val="00095442"/>
    <w:rsid w:val="000A40DA"/>
    <w:rsid w:val="000A58B0"/>
    <w:rsid w:val="000D345F"/>
    <w:rsid w:val="000D3B8F"/>
    <w:rsid w:val="000E30B4"/>
    <w:rsid w:val="000E571E"/>
    <w:rsid w:val="000E5D72"/>
    <w:rsid w:val="001149DE"/>
    <w:rsid w:val="001153EC"/>
    <w:rsid w:val="00134451"/>
    <w:rsid w:val="0015539A"/>
    <w:rsid w:val="00155BFB"/>
    <w:rsid w:val="0016539A"/>
    <w:rsid w:val="001826FE"/>
    <w:rsid w:val="001C1A9D"/>
    <w:rsid w:val="001E02FC"/>
    <w:rsid w:val="001E4E15"/>
    <w:rsid w:val="001F4701"/>
    <w:rsid w:val="001F67A7"/>
    <w:rsid w:val="00213FB5"/>
    <w:rsid w:val="00243A17"/>
    <w:rsid w:val="002721C8"/>
    <w:rsid w:val="00277520"/>
    <w:rsid w:val="002A2CCD"/>
    <w:rsid w:val="002B06C5"/>
    <w:rsid w:val="002D51B3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2F6E"/>
    <w:rsid w:val="00435D0D"/>
    <w:rsid w:val="00441273"/>
    <w:rsid w:val="00446B02"/>
    <w:rsid w:val="00470806"/>
    <w:rsid w:val="00484F2B"/>
    <w:rsid w:val="00493156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A2FB8"/>
    <w:rsid w:val="005E3E9C"/>
    <w:rsid w:val="005E6450"/>
    <w:rsid w:val="00613339"/>
    <w:rsid w:val="006133E4"/>
    <w:rsid w:val="00621421"/>
    <w:rsid w:val="00625EA7"/>
    <w:rsid w:val="006271B5"/>
    <w:rsid w:val="00692F97"/>
    <w:rsid w:val="006B278F"/>
    <w:rsid w:val="006C5057"/>
    <w:rsid w:val="006C5331"/>
    <w:rsid w:val="00701429"/>
    <w:rsid w:val="007075AF"/>
    <w:rsid w:val="007100F6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D33A8"/>
    <w:rsid w:val="007E40B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77C7"/>
    <w:rsid w:val="00A56C76"/>
    <w:rsid w:val="00A913F1"/>
    <w:rsid w:val="00AB241E"/>
    <w:rsid w:val="00AB6381"/>
    <w:rsid w:val="00AC008C"/>
    <w:rsid w:val="00AC5BEC"/>
    <w:rsid w:val="00AC607C"/>
    <w:rsid w:val="00AD02DE"/>
    <w:rsid w:val="00AD36EB"/>
    <w:rsid w:val="00AF3AC5"/>
    <w:rsid w:val="00B163E8"/>
    <w:rsid w:val="00B41958"/>
    <w:rsid w:val="00B44D13"/>
    <w:rsid w:val="00B47577"/>
    <w:rsid w:val="00B61FC2"/>
    <w:rsid w:val="00B65AAC"/>
    <w:rsid w:val="00B754F7"/>
    <w:rsid w:val="00B805D3"/>
    <w:rsid w:val="00B80ED3"/>
    <w:rsid w:val="00B970A3"/>
    <w:rsid w:val="00BB1CDA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E7547"/>
    <w:rsid w:val="00CF0A53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4293E"/>
    <w:rsid w:val="00E42D4E"/>
    <w:rsid w:val="00E47B77"/>
    <w:rsid w:val="00E63975"/>
    <w:rsid w:val="00E7340F"/>
    <w:rsid w:val="00E87109"/>
    <w:rsid w:val="00EB5390"/>
    <w:rsid w:val="00EB5BBC"/>
    <w:rsid w:val="00EB72AF"/>
    <w:rsid w:val="00EC3C05"/>
    <w:rsid w:val="00ED6B36"/>
    <w:rsid w:val="00ED7EE9"/>
    <w:rsid w:val="00F17F20"/>
    <w:rsid w:val="00F20847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533EDC1C"/>
  <w15:docId w15:val="{57B810B5-29B0-459E-A193-76262D4D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F87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7F87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C7F87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D6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9ECE9-2828-42D6-8D83-D75C3603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78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Brian</cp:lastModifiedBy>
  <cp:revision>3</cp:revision>
  <cp:lastPrinted>2016-09-05T12:10:00Z</cp:lastPrinted>
  <dcterms:created xsi:type="dcterms:W3CDTF">2020-10-08T11:53:00Z</dcterms:created>
  <dcterms:modified xsi:type="dcterms:W3CDTF">2020-10-09T14:45:00Z</dcterms:modified>
</cp:coreProperties>
</file>