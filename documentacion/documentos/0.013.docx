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E777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E777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E7772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E777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548929E1" w:rsidR="00CF7763" w:rsidRDefault="007461EE" w:rsidP="007461EE">
      <w:pPr>
        <w:jc w:val="both"/>
        <w:rPr>
          <w:bCs/>
        </w:rPr>
      </w:pPr>
      <w:r>
        <w:rPr>
          <w:bCs/>
        </w:rPr>
        <w:tab/>
      </w:r>
      <w:r w:rsidR="00B97F44">
        <w:rPr>
          <w:bCs/>
        </w:rPr>
        <w:t>Categorizado de capas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20306A6E" w:rsidR="00226E68" w:rsidRDefault="00637EFA" w:rsidP="00B50CC1">
      <w:pPr>
        <w:ind w:firstLine="708"/>
        <w:jc w:val="both"/>
        <w:rPr>
          <w:bCs/>
        </w:rPr>
      </w:pPr>
      <w:r>
        <w:rPr>
          <w:bCs/>
        </w:rPr>
        <w:t>2</w:t>
      </w:r>
      <w:r w:rsidR="00B97F44">
        <w:rPr>
          <w:bCs/>
        </w:rPr>
        <w:t>5</w:t>
      </w:r>
      <w:r w:rsidR="007F4942"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42ED4EC6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4006F3FA" w14:textId="05E54CEA" w:rsidR="00637EFA" w:rsidRDefault="00637EFA" w:rsidP="00B97F44">
      <w:r>
        <w:tab/>
        <w:t xml:space="preserve">Se </w:t>
      </w:r>
      <w:r w:rsidR="00B97F44">
        <w:t xml:space="preserve">añade funcionalidad de categorizado de estilos de capas. Se deshabilita la ejecución </w:t>
      </w:r>
      <w:r w:rsidR="00B97F44">
        <w:tab/>
      </w:r>
    </w:p>
    <w:p w14:paraId="48C46BA6" w14:textId="0F9A8E82" w:rsidR="00B97F44" w:rsidRPr="00637EFA" w:rsidRDefault="00B97F44" w:rsidP="00B97F44">
      <w:r>
        <w:tab/>
        <w:t>Simultánea de categorizado, filtro y análisis.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r>
        <w:rPr>
          <w:bCs/>
        </w:rPr>
        <w:t>mapa.component.</w:t>
      </w:r>
      <w:r w:rsidR="00374662">
        <w:rPr>
          <w:bCs/>
        </w:rPr>
        <w:t>ts</w:t>
      </w:r>
    </w:p>
    <w:p w14:paraId="09787074" w14:textId="08089C29" w:rsidR="00374662" w:rsidRDefault="002C36FB" w:rsidP="002C36FB">
      <w:pPr>
        <w:jc w:val="both"/>
        <w:rPr>
          <w:bCs/>
        </w:rPr>
      </w:pPr>
      <w:r>
        <w:rPr>
          <w:bCs/>
        </w:rPr>
        <w:tab/>
        <w:t>mapa.component.css</w:t>
      </w:r>
    </w:p>
    <w:p w14:paraId="188F3879" w14:textId="6AA9AC60" w:rsidR="00637EFA" w:rsidRDefault="00374662" w:rsidP="00B97F44">
      <w:pPr>
        <w:jc w:val="both"/>
        <w:rPr>
          <w:bCs/>
        </w:rPr>
      </w:pPr>
      <w:r>
        <w:rPr>
          <w:bCs/>
        </w:rPr>
        <w:tab/>
      </w:r>
      <w:r w:rsidR="00B97F44">
        <w:rPr>
          <w:bCs/>
        </w:rPr>
        <w:t>app.module.ts</w:t>
      </w:r>
    </w:p>
    <w:p w14:paraId="0A46CC20" w14:textId="5AAB9F0F" w:rsidR="00B97F44" w:rsidRDefault="00B97F44" w:rsidP="00B97F44">
      <w:pPr>
        <w:jc w:val="both"/>
        <w:rPr>
          <w:bCs/>
        </w:rPr>
      </w:pPr>
      <w:r>
        <w:rPr>
          <w:bCs/>
        </w:rPr>
        <w:tab/>
        <w:t>index.ts</w:t>
      </w:r>
    </w:p>
    <w:p w14:paraId="1F19B26D" w14:textId="3F577780" w:rsidR="00B97F44" w:rsidRDefault="00B97F44" w:rsidP="00B97F44">
      <w:pPr>
        <w:jc w:val="both"/>
        <w:rPr>
          <w:bCs/>
        </w:rPr>
      </w:pPr>
      <w:r>
        <w:rPr>
          <w:bCs/>
        </w:rPr>
        <w:tab/>
        <w:t>categorizado.component.html</w:t>
      </w:r>
    </w:p>
    <w:p w14:paraId="19904E35" w14:textId="76BC977C" w:rsidR="00B97F44" w:rsidRDefault="00B97F44" w:rsidP="00B97F44">
      <w:pPr>
        <w:jc w:val="both"/>
        <w:rPr>
          <w:bCs/>
        </w:rPr>
      </w:pPr>
      <w:r>
        <w:rPr>
          <w:bCs/>
        </w:rPr>
        <w:tab/>
        <w:t>categorizado.component.ts</w:t>
      </w:r>
    </w:p>
    <w:p w14:paraId="3C0C68AF" w14:textId="734CFEB0" w:rsidR="00B97F44" w:rsidRDefault="00B97F44" w:rsidP="00B97F44">
      <w:pPr>
        <w:jc w:val="both"/>
        <w:rPr>
          <w:bCs/>
        </w:rPr>
      </w:pPr>
      <w:r>
        <w:rPr>
          <w:bCs/>
        </w:rPr>
        <w:tab/>
        <w:t>categorizado.component.css</w:t>
      </w: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04AB0A62" w:rsidR="00041AFB" w:rsidRDefault="00384471" w:rsidP="00B50CC1">
      <w:pPr>
        <w:ind w:firstLine="708"/>
        <w:jc w:val="both"/>
        <w:rPr>
          <w:bCs/>
        </w:rPr>
      </w:pPr>
      <w:r>
        <w:rPr>
          <w:bCs/>
        </w:rPr>
        <w:t>01</w:t>
      </w:r>
      <w:r w:rsidR="00244405">
        <w:rPr>
          <w:bCs/>
        </w:rPr>
        <w:t>/1</w:t>
      </w:r>
      <w:r>
        <w:rPr>
          <w:bCs/>
        </w:rPr>
        <w:t>2</w:t>
      </w:r>
      <w:r w:rsidR="00244405">
        <w:rPr>
          <w:bCs/>
        </w:rPr>
        <w:t>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0A89D223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384471">
        <w:rPr>
          <w:bCs/>
        </w:rPr>
        <w:t>13</w:t>
      </w:r>
      <w:r w:rsidR="00244405">
        <w:rPr>
          <w:bCs/>
        </w:rPr>
        <w:t>:</w:t>
      </w:r>
      <w:r w:rsidR="0076300F">
        <w:rPr>
          <w:bCs/>
        </w:rPr>
        <w:t>00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4FBF0A38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</w:t>
      </w:r>
      <w:r w:rsidR="0076300F">
        <w:rPr>
          <w:bCs/>
        </w:rPr>
        <w:t>1</w:t>
      </w:r>
      <w:r w:rsidR="00384471">
        <w:rPr>
          <w:bCs/>
        </w:rPr>
        <w:t>3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155792DA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384471">
        <w:rPr>
          <w:bCs/>
        </w:rPr>
        <w:t>01</w:t>
      </w:r>
      <w:r w:rsidR="00244405">
        <w:rPr>
          <w:bCs/>
        </w:rPr>
        <w:t>/1</w:t>
      </w:r>
      <w:r w:rsidR="00384471">
        <w:rPr>
          <w:bCs/>
        </w:rPr>
        <w:t>2</w:t>
      </w:r>
      <w:r w:rsidR="00244405">
        <w:rPr>
          <w:bCs/>
        </w:rPr>
        <w:t>/2020</w:t>
      </w:r>
    </w:p>
    <w:p w14:paraId="414674F2" w14:textId="5F96A2B9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.0</w:t>
      </w:r>
      <w:r w:rsidR="0076300F">
        <w:rPr>
          <w:bCs/>
        </w:rPr>
        <w:t>1</w:t>
      </w:r>
      <w:r w:rsidR="00384471">
        <w:rPr>
          <w:bCs/>
        </w:rPr>
        <w:t>3 – Categorizado de capas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6BC08199" w:rsidR="00C30A8B" w:rsidRDefault="00384471" w:rsidP="004008BE">
      <w:pPr>
        <w:ind w:firstLine="708"/>
        <w:jc w:val="both"/>
        <w:rPr>
          <w:bCs/>
        </w:rPr>
      </w:pPr>
      <w:r>
        <w:rPr>
          <w:bCs/>
        </w:rPr>
        <w:t>01</w:t>
      </w:r>
      <w:r w:rsidR="00110EC9">
        <w:rPr>
          <w:bCs/>
        </w:rPr>
        <w:t>/1</w:t>
      </w:r>
      <w:r>
        <w:rPr>
          <w:bCs/>
        </w:rPr>
        <w:t>2</w:t>
      </w:r>
      <w:r w:rsidR="00110EC9">
        <w:rPr>
          <w:bCs/>
        </w:rPr>
        <w:t>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C7A83" w14:textId="77777777" w:rsidR="00E7772C" w:rsidRDefault="00E7772C" w:rsidP="000D345F">
      <w:r>
        <w:separator/>
      </w:r>
    </w:p>
  </w:endnote>
  <w:endnote w:type="continuationSeparator" w:id="0">
    <w:p w14:paraId="391B5CE1" w14:textId="77777777" w:rsidR="00E7772C" w:rsidRDefault="00E7772C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3C860" w14:textId="77777777" w:rsidR="00E7772C" w:rsidRDefault="00E7772C" w:rsidP="000D345F">
      <w:r>
        <w:separator/>
      </w:r>
    </w:p>
  </w:footnote>
  <w:footnote w:type="continuationSeparator" w:id="0">
    <w:p w14:paraId="59733130" w14:textId="77777777" w:rsidR="00E7772C" w:rsidRDefault="00E7772C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84471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37EFA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461EE"/>
    <w:rsid w:val="0076300F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9554E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3FA3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97F44"/>
    <w:rsid w:val="00BA69C8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2A5A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7772C"/>
    <w:rsid w:val="00E87109"/>
    <w:rsid w:val="00EA07D2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00FF27D7"/>
    <w:rsid w:val="00FF75CE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71</TotalTime>
  <Pages>7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27</cp:revision>
  <cp:lastPrinted>2016-09-05T12:10:00Z</cp:lastPrinted>
  <dcterms:created xsi:type="dcterms:W3CDTF">2020-05-07T10:52:00Z</dcterms:created>
  <dcterms:modified xsi:type="dcterms:W3CDTF">2020-12-01T14:40:00Z</dcterms:modified>
</cp:coreProperties>
</file>