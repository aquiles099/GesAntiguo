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254B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254B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254B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254B3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26A04A7D" w:rsidR="00CF7763" w:rsidRDefault="00374662" w:rsidP="00CF7763">
      <w:pPr>
        <w:ind w:firstLine="708"/>
        <w:jc w:val="both"/>
        <w:rPr>
          <w:bCs/>
        </w:rPr>
      </w:pPr>
      <w:r w:rsidRPr="00374662">
        <w:rPr>
          <w:bCs/>
        </w:rPr>
        <w:t>Nombre proyecto e iconos en la barra principal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D2777B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6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1574BE48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574322D4" w14:textId="09645015" w:rsidR="00B870A2" w:rsidRDefault="00050E14" w:rsidP="00B07F93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374662">
        <w:rPr>
          <w:bCs/>
        </w:rPr>
        <w:t>añade la funcionalidad de incorporar los siguientes datos en el menú superior de la web, siempre y cuando se esté dentro de un proyecto. Aparecerá el logo del ayuntamiento, así como el nombre del proyecto y los iconos correspondientes a sus módulos (</w:t>
      </w:r>
      <w:proofErr w:type="spellStart"/>
      <w:r w:rsidR="00374662">
        <w:rPr>
          <w:bCs/>
        </w:rPr>
        <w:t>GestLighting</w:t>
      </w:r>
      <w:proofErr w:type="spellEnd"/>
      <w:r w:rsidR="00374662">
        <w:rPr>
          <w:bCs/>
        </w:rPr>
        <w:t xml:space="preserve">, </w:t>
      </w:r>
      <w:proofErr w:type="spellStart"/>
      <w:r w:rsidR="00374662">
        <w:rPr>
          <w:bCs/>
        </w:rPr>
        <w:t>etc</w:t>
      </w:r>
      <w:proofErr w:type="spellEnd"/>
      <w:r w:rsidR="00374662">
        <w:rPr>
          <w:bCs/>
        </w:rPr>
        <w:t>).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B4274EA" w14:textId="0B03D82C" w:rsidR="00050E14" w:rsidRDefault="00B870A2" w:rsidP="002C36FB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 w:rsidR="00050E14">
        <w:rPr>
          <w:bCs/>
        </w:rPr>
        <w:t>mapa.component</w:t>
      </w:r>
      <w:proofErr w:type="gramEnd"/>
      <w:r w:rsidR="00050E14">
        <w:rPr>
          <w:bCs/>
        </w:rPr>
        <w:t>.</w:t>
      </w:r>
      <w:r w:rsidR="00374662">
        <w:rPr>
          <w:bCs/>
        </w:rPr>
        <w:t>ts</w:t>
      </w:r>
      <w:proofErr w:type="spellEnd"/>
    </w:p>
    <w:p w14:paraId="7F466119" w14:textId="2D88CC14" w:rsidR="002C36FB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7409E8AA" w14:textId="69980EB0" w:rsidR="00374662" w:rsidRDefault="00374662" w:rsidP="002C36FB">
      <w:pPr>
        <w:jc w:val="both"/>
        <w:rPr>
          <w:bCs/>
        </w:rPr>
      </w:pPr>
      <w:r>
        <w:rPr>
          <w:bCs/>
        </w:rPr>
        <w:tab/>
        <w:t>header.component.html</w:t>
      </w:r>
    </w:p>
    <w:p w14:paraId="09787074" w14:textId="30C4ADB7" w:rsidR="00374662" w:rsidRDefault="00374662" w:rsidP="002C36FB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header.component</w:t>
      </w:r>
      <w:proofErr w:type="gramEnd"/>
      <w:r>
        <w:rPr>
          <w:bCs/>
        </w:rPr>
        <w:t>.ts</w:t>
      </w:r>
      <w:proofErr w:type="spellEnd"/>
    </w:p>
    <w:p w14:paraId="04491D86" w14:textId="2AC10D18" w:rsidR="00374662" w:rsidRDefault="00374662" w:rsidP="002C36FB">
      <w:pPr>
        <w:jc w:val="both"/>
        <w:rPr>
          <w:bCs/>
        </w:rPr>
      </w:pPr>
      <w:r>
        <w:rPr>
          <w:bCs/>
        </w:rPr>
        <w:tab/>
        <w:t>header.component.css</w:t>
      </w:r>
    </w:p>
    <w:p w14:paraId="349B8088" w14:textId="77777777" w:rsidR="002C36FB" w:rsidRDefault="002C36FB" w:rsidP="002C36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7E548AA5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296AFEB2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374662">
        <w:rPr>
          <w:bCs/>
        </w:rPr>
        <w:t>5</w:t>
      </w:r>
      <w:r w:rsidR="00244405">
        <w:rPr>
          <w:bCs/>
        </w:rPr>
        <w:t>:</w:t>
      </w:r>
      <w:r w:rsidR="002C36FB">
        <w:rPr>
          <w:bCs/>
        </w:rPr>
        <w:t>0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58C51B1B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0.00</w:t>
      </w:r>
      <w:r w:rsidR="00374662">
        <w:rPr>
          <w:bCs/>
        </w:rPr>
        <w:t>8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2A9246A4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2C36FB">
        <w:rPr>
          <w:bCs/>
        </w:rPr>
        <w:t>7</w:t>
      </w:r>
      <w:r w:rsidR="00244405">
        <w:rPr>
          <w:bCs/>
        </w:rPr>
        <w:t>/11/2020</w:t>
      </w:r>
    </w:p>
    <w:p w14:paraId="414674F2" w14:textId="29B1B5E3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.00</w:t>
      </w:r>
      <w:r w:rsidR="00374662">
        <w:rPr>
          <w:bCs/>
        </w:rPr>
        <w:t>8</w:t>
      </w:r>
      <w:r w:rsidR="002C36FB">
        <w:rPr>
          <w:bCs/>
        </w:rPr>
        <w:t xml:space="preserve"> – </w:t>
      </w:r>
      <w:r w:rsidR="00374662" w:rsidRPr="00374662">
        <w:rPr>
          <w:bCs/>
        </w:rPr>
        <w:t>Nombre proyecto e iconos en la barra principal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96DF3AE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9C7D" w14:textId="77777777" w:rsidR="00254B36" w:rsidRDefault="00254B36" w:rsidP="000D345F">
      <w:r>
        <w:separator/>
      </w:r>
    </w:p>
  </w:endnote>
  <w:endnote w:type="continuationSeparator" w:id="0">
    <w:p w14:paraId="4D399A27" w14:textId="77777777" w:rsidR="00254B36" w:rsidRDefault="00254B36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1976F" w14:textId="77777777" w:rsidR="00254B36" w:rsidRDefault="00254B36" w:rsidP="000D345F">
      <w:r>
        <w:separator/>
      </w:r>
    </w:p>
  </w:footnote>
  <w:footnote w:type="continuationSeparator" w:id="0">
    <w:p w14:paraId="16B40CD4" w14:textId="77777777" w:rsidR="00254B36" w:rsidRDefault="00254B36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71B0F"/>
    <w:rsid w:val="003736AE"/>
    <w:rsid w:val="00374662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48</TotalTime>
  <Pages>7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17</cp:revision>
  <cp:lastPrinted>2016-09-05T12:10:00Z</cp:lastPrinted>
  <dcterms:created xsi:type="dcterms:W3CDTF">2020-05-07T10:52:00Z</dcterms:created>
  <dcterms:modified xsi:type="dcterms:W3CDTF">2020-11-17T14:57:00Z</dcterms:modified>
</cp:coreProperties>
</file>