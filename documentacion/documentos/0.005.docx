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2E1D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2E1D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2E1D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2E1D7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23CD82FD" w:rsidR="00CF7763" w:rsidRDefault="00B870A2" w:rsidP="00CF7763">
      <w:pPr>
        <w:ind w:firstLine="708"/>
        <w:jc w:val="both"/>
        <w:rPr>
          <w:bCs/>
        </w:rPr>
      </w:pPr>
      <w:r>
        <w:rPr>
          <w:bCs/>
        </w:rPr>
        <w:t>Mostrar coordenadas del punto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7FFBFA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76FD0647" w14:textId="0C4F3F7C" w:rsidR="00B07F93" w:rsidRDefault="00CF7763" w:rsidP="00B07F93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B870A2">
        <w:rPr>
          <w:bCs/>
        </w:rPr>
        <w:t>añade un método que muestra las coordenadas actuales del puntero en el mapa.</w:t>
      </w:r>
    </w:p>
    <w:p w14:paraId="574322D4" w14:textId="151B3485" w:rsidR="00B870A2" w:rsidRDefault="00B870A2" w:rsidP="00B07F93">
      <w:pPr>
        <w:ind w:left="708"/>
        <w:jc w:val="both"/>
        <w:rPr>
          <w:bCs/>
        </w:rPr>
      </w:pPr>
      <w:r>
        <w:rPr>
          <w:bCs/>
        </w:rPr>
        <w:t>Dichas coordenadas se transforman para que aparezcan adaptadas a la proyección “EPSG:25830”.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30B9856A" w14:textId="51ED5DF2" w:rsidR="00B07F93" w:rsidRDefault="00B870A2" w:rsidP="00041AFB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package.json</w:t>
      </w:r>
      <w:proofErr w:type="spellEnd"/>
      <w:proofErr w:type="gramEnd"/>
    </w:p>
    <w:p w14:paraId="1A39F511" w14:textId="436D7878" w:rsidR="00B870A2" w:rsidRDefault="00B870A2" w:rsidP="00041AFB">
      <w:pPr>
        <w:jc w:val="both"/>
        <w:rPr>
          <w:bCs/>
        </w:rPr>
      </w:pPr>
      <w:r>
        <w:rPr>
          <w:bCs/>
        </w:rPr>
        <w:tab/>
        <w:t>mapa.component.html</w:t>
      </w:r>
    </w:p>
    <w:p w14:paraId="59B37C6B" w14:textId="23182163" w:rsidR="00B870A2" w:rsidRDefault="00B870A2" w:rsidP="00041AFB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.ts</w:t>
      </w:r>
      <w:proofErr w:type="spellEnd"/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20F15A3D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53085B2C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B07F93">
        <w:rPr>
          <w:bCs/>
        </w:rPr>
        <w:t>1</w:t>
      </w:r>
      <w:r w:rsidR="00244405">
        <w:rPr>
          <w:bCs/>
        </w:rPr>
        <w:t>:</w:t>
      </w:r>
      <w:r w:rsidR="00B870A2">
        <w:rPr>
          <w:bCs/>
        </w:rPr>
        <w:t>4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188130A4" w:rsidR="00C30A8B" w:rsidRDefault="007F4942" w:rsidP="00C30A8B">
      <w:pPr>
        <w:jc w:val="both"/>
        <w:rPr>
          <w:bCs/>
        </w:rPr>
      </w:pPr>
      <w:r>
        <w:rPr>
          <w:bCs/>
        </w:rPr>
        <w:t>0.00</w:t>
      </w:r>
      <w:r w:rsidR="00B870A2">
        <w:rPr>
          <w:bCs/>
        </w:rPr>
        <w:t>5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30AAC46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CF7763">
        <w:rPr>
          <w:bCs/>
        </w:rPr>
        <w:t>6</w:t>
      </w:r>
      <w:r w:rsidR="00244405">
        <w:rPr>
          <w:bCs/>
        </w:rPr>
        <w:t>/11/2020</w:t>
      </w:r>
    </w:p>
    <w:p w14:paraId="414674F2" w14:textId="0984F87E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0.00</w:t>
      </w:r>
      <w:r w:rsidR="00B870A2">
        <w:rPr>
          <w:bCs/>
        </w:rPr>
        <w:t>5 – Mostrar coordenadas del punto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CF145C6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CF7763">
        <w:rPr>
          <w:bCs/>
        </w:rPr>
        <w:t>6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29001" w14:textId="77777777" w:rsidR="002E1D7B" w:rsidRDefault="002E1D7B" w:rsidP="000D345F">
      <w:r>
        <w:separator/>
      </w:r>
    </w:p>
  </w:endnote>
  <w:endnote w:type="continuationSeparator" w:id="0">
    <w:p w14:paraId="5D71F816" w14:textId="77777777" w:rsidR="002E1D7B" w:rsidRDefault="002E1D7B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1828" w14:textId="77777777" w:rsidR="002E1D7B" w:rsidRDefault="002E1D7B" w:rsidP="000D345F">
      <w:r>
        <w:separator/>
      </w:r>
    </w:p>
  </w:footnote>
  <w:footnote w:type="continuationSeparator" w:id="0">
    <w:p w14:paraId="2F07D776" w14:textId="77777777" w:rsidR="002E1D7B" w:rsidRDefault="002E1D7B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2E1D7B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38</TotalTime>
  <Pages>7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14</cp:revision>
  <cp:lastPrinted>2016-09-05T12:10:00Z</cp:lastPrinted>
  <dcterms:created xsi:type="dcterms:W3CDTF">2020-05-07T10:52:00Z</dcterms:created>
  <dcterms:modified xsi:type="dcterms:W3CDTF">2020-11-16T12:26:00Z</dcterms:modified>
</cp:coreProperties>
</file>