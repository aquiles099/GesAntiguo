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0267C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0267C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0267C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0267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0CA597DB" w:rsidR="00CF7763" w:rsidRDefault="007461EE" w:rsidP="007461EE">
      <w:pPr>
        <w:jc w:val="both"/>
        <w:rPr>
          <w:bCs/>
        </w:rPr>
      </w:pPr>
      <w:r>
        <w:rPr>
          <w:bCs/>
        </w:rPr>
        <w:tab/>
      </w:r>
      <w:r w:rsidR="003D1ADB">
        <w:rPr>
          <w:bCs/>
        </w:rPr>
        <w:t>Impresión mapa (pdf con diseño)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1674ACAF" w:rsidR="00226E68" w:rsidRDefault="00816F70" w:rsidP="00B50CC1">
      <w:pPr>
        <w:ind w:firstLine="708"/>
        <w:jc w:val="both"/>
        <w:rPr>
          <w:bCs/>
        </w:rPr>
      </w:pPr>
      <w:r>
        <w:rPr>
          <w:bCs/>
        </w:rPr>
        <w:t>0</w:t>
      </w:r>
      <w:r w:rsidR="003D1ADB">
        <w:rPr>
          <w:bCs/>
        </w:rPr>
        <w:t>9</w:t>
      </w:r>
      <w:r w:rsidR="007F4942">
        <w:rPr>
          <w:bCs/>
        </w:rPr>
        <w:t>/1</w:t>
      </w:r>
      <w:r>
        <w:rPr>
          <w:bCs/>
        </w:rPr>
        <w:t>2</w:t>
      </w:r>
      <w:r w:rsidR="007F4942">
        <w:rPr>
          <w:bCs/>
        </w:rPr>
        <w:t>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42ED4EC6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48C46BA6" w14:textId="58EB531A" w:rsidR="00B97F44" w:rsidRPr="00637EFA" w:rsidRDefault="00637EFA" w:rsidP="00816F70">
      <w:pPr>
        <w:ind w:left="708"/>
      </w:pPr>
      <w:r>
        <w:t xml:space="preserve">Se </w:t>
      </w:r>
      <w:r w:rsidR="00B279BA">
        <w:t>añade una tabla abajo a la derecha del mapa, la cual contiene información relativa al proyecto. Se exporta en PDF tanto la imagen del mapa como la tabla. Tiene soporte con Internet Explorer 11.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r>
        <w:rPr>
          <w:bCs/>
        </w:rPr>
        <w:t>mapa.component.</w:t>
      </w:r>
      <w:r w:rsidR="00374662">
        <w:rPr>
          <w:bCs/>
        </w:rPr>
        <w:t>ts</w:t>
      </w:r>
    </w:p>
    <w:p w14:paraId="188F3879" w14:textId="5D35E035" w:rsidR="00637EFA" w:rsidRDefault="002C36FB" w:rsidP="00B97F44">
      <w:pPr>
        <w:jc w:val="both"/>
        <w:rPr>
          <w:bCs/>
        </w:rPr>
      </w:pPr>
      <w:r>
        <w:rPr>
          <w:bCs/>
        </w:rPr>
        <w:tab/>
        <w:t>mapa.component.css</w:t>
      </w:r>
    </w:p>
    <w:p w14:paraId="0A46CC20" w14:textId="5AAB9F0F" w:rsidR="00B97F44" w:rsidRDefault="00B97F44" w:rsidP="00B97F44">
      <w:pPr>
        <w:jc w:val="both"/>
        <w:rPr>
          <w:bCs/>
        </w:rPr>
      </w:pPr>
      <w:r>
        <w:rPr>
          <w:bCs/>
        </w:rPr>
        <w:tab/>
        <w:t>index.ts</w:t>
      </w:r>
    </w:p>
    <w:p w14:paraId="3C0C68AF" w14:textId="7BD753EC" w:rsidR="00B97F44" w:rsidRDefault="00B97F44" w:rsidP="00816F70">
      <w:pPr>
        <w:jc w:val="both"/>
        <w:rPr>
          <w:bCs/>
        </w:rPr>
      </w:pPr>
      <w:r>
        <w:rPr>
          <w:bCs/>
        </w:rPr>
        <w:tab/>
      </w:r>
      <w:r w:rsidR="00EA79B4">
        <w:rPr>
          <w:bCs/>
        </w:rPr>
        <w:t>exportar-pdf.component.html</w:t>
      </w:r>
    </w:p>
    <w:p w14:paraId="0EBB6FCF" w14:textId="4BA1A9C2" w:rsidR="00EA79B4" w:rsidRDefault="00EA79B4" w:rsidP="00816F70">
      <w:pPr>
        <w:jc w:val="both"/>
        <w:rPr>
          <w:bCs/>
        </w:rPr>
      </w:pPr>
      <w:r>
        <w:rPr>
          <w:bCs/>
        </w:rPr>
        <w:tab/>
        <w:t>exportar-pdf.component.ts</w:t>
      </w:r>
    </w:p>
    <w:p w14:paraId="13FA47A7" w14:textId="3C3C659B" w:rsidR="00EA79B4" w:rsidRDefault="00EA79B4" w:rsidP="00816F70">
      <w:pPr>
        <w:jc w:val="both"/>
        <w:rPr>
          <w:bCs/>
        </w:rPr>
      </w:pPr>
      <w:r>
        <w:rPr>
          <w:bCs/>
        </w:rPr>
        <w:tab/>
        <w:t>exportar-pdf.component.css</w:t>
      </w: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5F374222" w:rsidR="00041AFB" w:rsidRDefault="00EA79B4" w:rsidP="00B50CC1">
      <w:pPr>
        <w:ind w:firstLine="708"/>
        <w:jc w:val="both"/>
        <w:rPr>
          <w:bCs/>
        </w:rPr>
      </w:pPr>
      <w:r>
        <w:rPr>
          <w:bCs/>
        </w:rPr>
        <w:t>22</w:t>
      </w:r>
      <w:r w:rsidR="00244405">
        <w:rPr>
          <w:bCs/>
        </w:rPr>
        <w:t>/1</w:t>
      </w:r>
      <w:r w:rsidR="00384471">
        <w:rPr>
          <w:bCs/>
        </w:rPr>
        <w:t>2</w:t>
      </w:r>
      <w:r w:rsidR="00244405">
        <w:rPr>
          <w:bCs/>
        </w:rPr>
        <w:t>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49735F69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BC0619">
        <w:rPr>
          <w:bCs/>
        </w:rPr>
        <w:t>40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159304C6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76300F">
        <w:rPr>
          <w:bCs/>
        </w:rPr>
        <w:t>1</w:t>
      </w:r>
      <w:r w:rsidR="00677DCF">
        <w:rPr>
          <w:bCs/>
        </w:rPr>
        <w:t>5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6C530CAE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4D0379">
        <w:rPr>
          <w:bCs/>
        </w:rPr>
        <w:t>22</w:t>
      </w:r>
      <w:r w:rsidR="00244405">
        <w:rPr>
          <w:bCs/>
        </w:rPr>
        <w:t>/1</w:t>
      </w:r>
      <w:r w:rsidR="00384471">
        <w:rPr>
          <w:bCs/>
        </w:rPr>
        <w:t>2</w:t>
      </w:r>
      <w:r w:rsidR="00244405">
        <w:rPr>
          <w:bCs/>
        </w:rPr>
        <w:t>/2020</w:t>
      </w:r>
    </w:p>
    <w:p w14:paraId="414674F2" w14:textId="2D3BAA30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</w:t>
      </w:r>
      <w:r w:rsidR="004D0379">
        <w:rPr>
          <w:bCs/>
        </w:rPr>
        <w:t>015 – Impresión mapa (pdf con diseño)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00820089" w:rsidR="00C30A8B" w:rsidRDefault="004D0379" w:rsidP="004008BE">
      <w:pPr>
        <w:ind w:firstLine="708"/>
        <w:jc w:val="both"/>
        <w:rPr>
          <w:bCs/>
        </w:rPr>
      </w:pPr>
      <w:r>
        <w:rPr>
          <w:bCs/>
        </w:rPr>
        <w:t>22</w:t>
      </w:r>
      <w:r w:rsidR="00110EC9">
        <w:rPr>
          <w:bCs/>
        </w:rPr>
        <w:t>/1</w:t>
      </w:r>
      <w:r w:rsidR="00384471">
        <w:rPr>
          <w:bCs/>
        </w:rPr>
        <w:t>2</w:t>
      </w:r>
      <w:r w:rsidR="00110EC9">
        <w:rPr>
          <w:bCs/>
        </w:rPr>
        <w:t>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DFCA9" w14:textId="77777777" w:rsidR="000267C7" w:rsidRDefault="000267C7" w:rsidP="000D345F">
      <w:r>
        <w:separator/>
      </w:r>
    </w:p>
  </w:endnote>
  <w:endnote w:type="continuationSeparator" w:id="0">
    <w:p w14:paraId="71EEBE0E" w14:textId="77777777" w:rsidR="000267C7" w:rsidRDefault="000267C7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B4186" w14:textId="77777777" w:rsidR="000267C7" w:rsidRDefault="000267C7" w:rsidP="000D345F">
      <w:r>
        <w:separator/>
      </w:r>
    </w:p>
  </w:footnote>
  <w:footnote w:type="continuationSeparator" w:id="0">
    <w:p w14:paraId="4852E6C4" w14:textId="77777777" w:rsidR="000267C7" w:rsidRDefault="000267C7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67C7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84471"/>
    <w:rsid w:val="00392206"/>
    <w:rsid w:val="00396F6E"/>
    <w:rsid w:val="003A24C2"/>
    <w:rsid w:val="003D1ADB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D0379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37EFA"/>
    <w:rsid w:val="00672FD2"/>
    <w:rsid w:val="00677DCF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461EE"/>
    <w:rsid w:val="0076300F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6F70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D482B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279BA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97F44"/>
    <w:rsid w:val="00BA69C8"/>
    <w:rsid w:val="00BB1CDA"/>
    <w:rsid w:val="00BB4932"/>
    <w:rsid w:val="00BC0619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2A5A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7772C"/>
    <w:rsid w:val="00E87109"/>
    <w:rsid w:val="00EA07D2"/>
    <w:rsid w:val="00EA79B4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00FF27D7"/>
    <w:rsid w:val="00FF75CE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79</TotalTime>
  <Pages>7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35</cp:revision>
  <cp:lastPrinted>2016-09-05T12:10:00Z</cp:lastPrinted>
  <dcterms:created xsi:type="dcterms:W3CDTF">2020-05-07T10:52:00Z</dcterms:created>
  <dcterms:modified xsi:type="dcterms:W3CDTF">2020-12-22T11:36:00Z</dcterms:modified>
</cp:coreProperties>
</file>