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8C25F" id="Rectangle 6" o:spid="_x0000_s102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 fillcolor="#125254" stroked="f">
                <v:textbox>
                  <w:txbxContent>
                    <w:p w14:paraId="5BCC096B" w14:textId="77777777" w:rsidR="000013F0" w:rsidRPr="00D41218" w:rsidRDefault="00226E68" w:rsidP="00B65AAC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A2120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A2120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A2120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A2120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A2120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A2120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A2120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A2120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A2120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A2120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A2120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A2120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A2120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A2120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A2120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A2120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1C776883" w14:textId="265A0BCD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 w:rsidRPr="007F4942">
        <w:rPr>
          <w:bCs/>
        </w:rPr>
        <w:t>Botón fisotec lleva a página selección proyecto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225B72FD" w:rsidR="00226E68" w:rsidRDefault="007F4942" w:rsidP="008276D6">
      <w:pPr>
        <w:ind w:firstLine="708"/>
        <w:jc w:val="both"/>
        <w:rPr>
          <w:bCs/>
        </w:rPr>
      </w:pPr>
      <w:r>
        <w:rPr>
          <w:bCs/>
        </w:rPr>
        <w:t>10/11/2020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77777777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</w:p>
    <w:p w14:paraId="703D4BCF" w14:textId="0C9ED544" w:rsidR="00041AFB" w:rsidRDefault="007F4942" w:rsidP="00041AFB">
      <w:pPr>
        <w:jc w:val="both"/>
        <w:rPr>
          <w:bCs/>
        </w:rPr>
      </w:pPr>
      <w:r>
        <w:rPr>
          <w:bCs/>
        </w:rPr>
        <w:t xml:space="preserve"> </w:t>
      </w:r>
      <w:r w:rsidR="008276D6">
        <w:rPr>
          <w:bCs/>
        </w:rPr>
        <w:tab/>
      </w:r>
      <w:r>
        <w:rPr>
          <w:bCs/>
        </w:rPr>
        <w:t>Se añade dirección de reenvío al pulsar el botón, que lleva al componente de proyectos.</w:t>
      </w:r>
    </w:p>
    <w:p w14:paraId="0E27B00A" w14:textId="77777777" w:rsidR="00041AFB" w:rsidRDefault="00041AFB" w:rsidP="00041AFB">
      <w:pPr>
        <w:jc w:val="both"/>
        <w:rPr>
          <w:bCs/>
        </w:rPr>
      </w:pP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2ABA52E2" w14:textId="35A542BE" w:rsidR="00041AFB" w:rsidRDefault="00244405" w:rsidP="008276D6">
      <w:pPr>
        <w:ind w:firstLine="708"/>
        <w:jc w:val="both"/>
        <w:rPr>
          <w:bCs/>
        </w:rPr>
      </w:pPr>
      <w:r>
        <w:rPr>
          <w:bCs/>
        </w:rPr>
        <w:t>Header.component.html</w:t>
      </w:r>
    </w:p>
    <w:p w14:paraId="60061E4C" w14:textId="77777777" w:rsidR="00FE7BED" w:rsidRDefault="00FE7BED" w:rsidP="00041AFB">
      <w:pPr>
        <w:jc w:val="both"/>
        <w:rPr>
          <w:bCs/>
        </w:rPr>
      </w:pPr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8276D6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609D3B4B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8276D6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42BADFF9" w:rsidR="00041AFB" w:rsidRDefault="00244405" w:rsidP="008276D6">
      <w:pPr>
        <w:ind w:firstLine="708"/>
        <w:jc w:val="both"/>
        <w:rPr>
          <w:bCs/>
        </w:rPr>
      </w:pPr>
      <w:r>
        <w:rPr>
          <w:bCs/>
        </w:rPr>
        <w:t>10/11/2020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6AF0C29D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244405">
        <w:rPr>
          <w:bCs/>
        </w:rPr>
        <w:t>1:10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712A8DBC" w:rsidR="00C30A8B" w:rsidRDefault="007F4942" w:rsidP="00C30A8B">
      <w:pPr>
        <w:jc w:val="both"/>
        <w:rPr>
          <w:bCs/>
        </w:rPr>
      </w:pPr>
      <w:r>
        <w:rPr>
          <w:bCs/>
        </w:rPr>
        <w:t>0.001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13ABCF90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244405">
        <w:rPr>
          <w:bCs/>
        </w:rPr>
        <w:t>10/11/2020</w:t>
      </w:r>
    </w:p>
    <w:p w14:paraId="414674F2" w14:textId="366F0EF1" w:rsidR="00244405" w:rsidRDefault="00244405" w:rsidP="003C7A89">
      <w:pPr>
        <w:ind w:firstLine="708"/>
        <w:jc w:val="both"/>
        <w:rPr>
          <w:bCs/>
        </w:rPr>
      </w:pPr>
      <w:r>
        <w:rPr>
          <w:bCs/>
        </w:rPr>
        <w:t>0.001 – Botón FISOTEC en el header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4DBB6E58" w:rsidR="00C30A8B" w:rsidRDefault="003C7A89" w:rsidP="00C30A8B">
      <w:pPr>
        <w:jc w:val="both"/>
        <w:rPr>
          <w:bCs/>
        </w:rPr>
      </w:pPr>
      <w:r>
        <w:rPr>
          <w:bCs/>
        </w:rPr>
        <w:tab/>
        <w:t>10/11/2020</w:t>
      </w:r>
      <w:bookmarkStart w:id="17" w:name="_GoBack"/>
      <w:bookmarkEnd w:id="17"/>
    </w:p>
    <w:p w14:paraId="1299C43A" w14:textId="40CB0385" w:rsidR="00C30A8B" w:rsidRDefault="003C7A89" w:rsidP="00C30A8B">
      <w:pPr>
        <w:jc w:val="both"/>
        <w:rPr>
          <w:bCs/>
        </w:rPr>
      </w:pPr>
      <w:r>
        <w:rPr>
          <w:bCs/>
        </w:rPr>
        <w:tab/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F97D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 filled="f" stroked="f">
                <v:textbox>
                  <w:txbxContent>
                    <w:p w14:paraId="02999B02" w14:textId="77777777" w:rsidR="000013F0" w:rsidRPr="001153EC" w:rsidRDefault="000013F0" w:rsidP="001153EC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254B9" w14:textId="77777777" w:rsidR="00A21208" w:rsidRDefault="00A21208" w:rsidP="000D345F">
      <w:r>
        <w:separator/>
      </w:r>
    </w:p>
  </w:endnote>
  <w:endnote w:type="continuationSeparator" w:id="0">
    <w:p w14:paraId="2AB049D8" w14:textId="77777777" w:rsidR="00A21208" w:rsidRDefault="00A21208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9F7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 filled="f" stroked="f">
              <v:textbox>
                <w:txbxContent>
                  <w:p w14:paraId="28399BFA" w14:textId="77777777" w:rsidR="000013F0" w:rsidRPr="008D1A54" w:rsidRDefault="000013F0" w:rsidP="00A277C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ACCA68" id="Text Box 2" o:spid="_x0000_s1029" type="#_x0000_t20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filled="f" stroked="f">
              <v:textbox>
                <w:txbxContent>
                  <w:p w14:paraId="25B68469" w14:textId="77777777" w:rsidR="000013F0" w:rsidRPr="000D345F" w:rsidRDefault="000013F0" w:rsidP="000D345F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991C7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 filled="f" stroked="f">
              <v:textbox>
                <w:txbxContent>
                  <w:p w14:paraId="5A91FB0F" w14:textId="77777777" w:rsidR="000013F0" w:rsidRPr="008D1A54" w:rsidRDefault="000013F0" w:rsidP="00A277C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A54929" id="Text Box 1" o:spid="_x0000_s1031" type="#_x0000_t202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filled="f" stroked="f">
              <v:textbox>
                <w:txbxContent>
                  <w:p w14:paraId="50230CC7" w14:textId="77777777" w:rsidR="000013F0" w:rsidRPr="000D345F" w:rsidRDefault="000013F0" w:rsidP="000903DC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A75C6" w14:textId="77777777" w:rsidR="00A21208" w:rsidRDefault="00A21208" w:rsidP="000D345F">
      <w:r>
        <w:separator/>
      </w:r>
    </w:p>
  </w:footnote>
  <w:footnote w:type="continuationSeparator" w:id="0">
    <w:p w14:paraId="50EEC4A6" w14:textId="77777777" w:rsidR="00A21208" w:rsidRDefault="00A21208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7DD0"/>
    <w:rsid w:val="00036363"/>
    <w:rsid w:val="00041AFB"/>
    <w:rsid w:val="00042710"/>
    <w:rsid w:val="00062F92"/>
    <w:rsid w:val="00082667"/>
    <w:rsid w:val="000903DC"/>
    <w:rsid w:val="00095442"/>
    <w:rsid w:val="000A40DA"/>
    <w:rsid w:val="000A5059"/>
    <w:rsid w:val="000A58B0"/>
    <w:rsid w:val="000D345F"/>
    <w:rsid w:val="000D3B8F"/>
    <w:rsid w:val="000E30B4"/>
    <w:rsid w:val="000E571E"/>
    <w:rsid w:val="000E5D72"/>
    <w:rsid w:val="001149DE"/>
    <w:rsid w:val="001153EC"/>
    <w:rsid w:val="00134451"/>
    <w:rsid w:val="00145515"/>
    <w:rsid w:val="0015539A"/>
    <w:rsid w:val="00155BFB"/>
    <w:rsid w:val="001826FE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721C8"/>
    <w:rsid w:val="00277520"/>
    <w:rsid w:val="002A2CCD"/>
    <w:rsid w:val="002B06C5"/>
    <w:rsid w:val="002D51B3"/>
    <w:rsid w:val="0030194C"/>
    <w:rsid w:val="0032480B"/>
    <w:rsid w:val="00334727"/>
    <w:rsid w:val="00337137"/>
    <w:rsid w:val="00371B0F"/>
    <w:rsid w:val="003736AE"/>
    <w:rsid w:val="00396F6E"/>
    <w:rsid w:val="003A24C2"/>
    <w:rsid w:val="003C7A89"/>
    <w:rsid w:val="003E43B0"/>
    <w:rsid w:val="003F07C2"/>
    <w:rsid w:val="00402F6E"/>
    <w:rsid w:val="00435D0D"/>
    <w:rsid w:val="00441273"/>
    <w:rsid w:val="00446B02"/>
    <w:rsid w:val="00470806"/>
    <w:rsid w:val="00484F2B"/>
    <w:rsid w:val="004B69B5"/>
    <w:rsid w:val="004C027D"/>
    <w:rsid w:val="004E2AC8"/>
    <w:rsid w:val="0050649C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13339"/>
    <w:rsid w:val="006133E4"/>
    <w:rsid w:val="00621421"/>
    <w:rsid w:val="006226CC"/>
    <w:rsid w:val="00625EA7"/>
    <w:rsid w:val="006271B5"/>
    <w:rsid w:val="00672FD2"/>
    <w:rsid w:val="00692F97"/>
    <w:rsid w:val="006B278F"/>
    <w:rsid w:val="006C5057"/>
    <w:rsid w:val="006C5331"/>
    <w:rsid w:val="00701429"/>
    <w:rsid w:val="007075AF"/>
    <w:rsid w:val="007100F6"/>
    <w:rsid w:val="007264E7"/>
    <w:rsid w:val="0073327D"/>
    <w:rsid w:val="00734A15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7BFC"/>
    <w:rsid w:val="00820473"/>
    <w:rsid w:val="00821E5B"/>
    <w:rsid w:val="008276D6"/>
    <w:rsid w:val="0084225A"/>
    <w:rsid w:val="0084302E"/>
    <w:rsid w:val="00885EAE"/>
    <w:rsid w:val="00893573"/>
    <w:rsid w:val="00893D90"/>
    <w:rsid w:val="008A53E8"/>
    <w:rsid w:val="008B41D4"/>
    <w:rsid w:val="008C20CD"/>
    <w:rsid w:val="008E3B9F"/>
    <w:rsid w:val="008E44D7"/>
    <w:rsid w:val="00911023"/>
    <w:rsid w:val="00935781"/>
    <w:rsid w:val="00937FD3"/>
    <w:rsid w:val="00941C67"/>
    <w:rsid w:val="00992D82"/>
    <w:rsid w:val="009A0858"/>
    <w:rsid w:val="009A2371"/>
    <w:rsid w:val="009A4BAA"/>
    <w:rsid w:val="009C3DF8"/>
    <w:rsid w:val="009C44F3"/>
    <w:rsid w:val="009C7F87"/>
    <w:rsid w:val="009D7320"/>
    <w:rsid w:val="00A158F1"/>
    <w:rsid w:val="00A21208"/>
    <w:rsid w:val="00A22939"/>
    <w:rsid w:val="00A233A7"/>
    <w:rsid w:val="00A277C7"/>
    <w:rsid w:val="00A56C76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163E8"/>
    <w:rsid w:val="00B41958"/>
    <w:rsid w:val="00B44D13"/>
    <w:rsid w:val="00B47577"/>
    <w:rsid w:val="00B61FC2"/>
    <w:rsid w:val="00B65AAC"/>
    <w:rsid w:val="00B754F7"/>
    <w:rsid w:val="00B805D3"/>
    <w:rsid w:val="00B80ED3"/>
    <w:rsid w:val="00B970A3"/>
    <w:rsid w:val="00BB1CDA"/>
    <w:rsid w:val="00BB4932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30A8B"/>
    <w:rsid w:val="00C30C7C"/>
    <w:rsid w:val="00C328D6"/>
    <w:rsid w:val="00C34AB1"/>
    <w:rsid w:val="00C723CE"/>
    <w:rsid w:val="00C72766"/>
    <w:rsid w:val="00C84970"/>
    <w:rsid w:val="00C94AD9"/>
    <w:rsid w:val="00CA4435"/>
    <w:rsid w:val="00CB5E25"/>
    <w:rsid w:val="00CC1C6E"/>
    <w:rsid w:val="00CC1D6C"/>
    <w:rsid w:val="00CC4137"/>
    <w:rsid w:val="00CE7547"/>
    <w:rsid w:val="00CF0A53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33F55"/>
    <w:rsid w:val="00E4293E"/>
    <w:rsid w:val="00E42D4E"/>
    <w:rsid w:val="00E47B77"/>
    <w:rsid w:val="00E63975"/>
    <w:rsid w:val="00E87109"/>
    <w:rsid w:val="00EB5390"/>
    <w:rsid w:val="00EB5BBC"/>
    <w:rsid w:val="00EB72AF"/>
    <w:rsid w:val="00EC3C05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D5960"/>
    <w:rsid w:val="00FE7BED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A82A3-E6DB-4ACD-890F-3E97D5D7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13</TotalTime>
  <Pages>7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10</cp:revision>
  <cp:lastPrinted>2016-09-05T12:10:00Z</cp:lastPrinted>
  <dcterms:created xsi:type="dcterms:W3CDTF">2020-05-07T10:52:00Z</dcterms:created>
  <dcterms:modified xsi:type="dcterms:W3CDTF">2020-11-11T15:33:00Z</dcterms:modified>
</cp:coreProperties>
</file>