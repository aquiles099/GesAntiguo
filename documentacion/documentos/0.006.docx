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CE4D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CE4D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CE4D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CE4D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288696B4" w:rsidR="00CF7763" w:rsidRDefault="00050E14" w:rsidP="00CF7763">
      <w:pPr>
        <w:ind w:firstLine="708"/>
        <w:jc w:val="both"/>
        <w:rPr>
          <w:bCs/>
        </w:rPr>
      </w:pPr>
      <w:r>
        <w:rPr>
          <w:bCs/>
        </w:rPr>
        <w:t>Revisar zoom máxima capas y mapa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7B7FFBFA" w:rsidR="00226E68" w:rsidRDefault="007F4942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110EC9">
        <w:rPr>
          <w:bCs/>
        </w:rPr>
        <w:t>1</w:t>
      </w:r>
      <w:r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77777777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</w:p>
    <w:p w14:paraId="574322D4" w14:textId="3CDB90FE" w:rsidR="00B870A2" w:rsidRDefault="00050E14" w:rsidP="00B07F93">
      <w:pPr>
        <w:ind w:left="708"/>
        <w:jc w:val="both"/>
        <w:rPr>
          <w:bCs/>
        </w:rPr>
      </w:pPr>
      <w:r>
        <w:rPr>
          <w:bCs/>
        </w:rPr>
        <w:t>Se aumenta el zoom máximo aplicable tanto al mapa base como a las capas cargadas.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59B37C6B" w14:textId="46782C25" w:rsidR="00B870A2" w:rsidRDefault="00B870A2" w:rsidP="00050E14">
      <w:pPr>
        <w:jc w:val="both"/>
        <w:rPr>
          <w:bCs/>
        </w:rPr>
      </w:pPr>
      <w:r>
        <w:rPr>
          <w:bCs/>
        </w:rPr>
        <w:tab/>
      </w:r>
      <w:proofErr w:type="spellStart"/>
      <w:proofErr w:type="gramStart"/>
      <w:r w:rsidR="00050E14">
        <w:rPr>
          <w:bCs/>
        </w:rPr>
        <w:t>mapa.component</w:t>
      </w:r>
      <w:proofErr w:type="gramEnd"/>
      <w:r w:rsidR="00050E14">
        <w:rPr>
          <w:bCs/>
        </w:rPr>
        <w:t>.ts</w:t>
      </w:r>
      <w:proofErr w:type="spellEnd"/>
    </w:p>
    <w:p w14:paraId="0B4274EA" w14:textId="1A9BF9C2" w:rsidR="00050E14" w:rsidRDefault="00050E14" w:rsidP="00050E14">
      <w:pPr>
        <w:jc w:val="both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mapasBase.ts</w:t>
      </w:r>
      <w:proofErr w:type="spellEnd"/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20F15A3D" w:rsidR="00041AFB" w:rsidRDefault="00244405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CF7763">
        <w:rPr>
          <w:bCs/>
        </w:rPr>
        <w:t>6</w:t>
      </w:r>
      <w:r>
        <w:rPr>
          <w:bCs/>
        </w:rPr>
        <w:t>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7FA52BC6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B07F93">
        <w:rPr>
          <w:bCs/>
        </w:rPr>
        <w:t>1</w:t>
      </w:r>
      <w:r w:rsidR="00244405">
        <w:rPr>
          <w:bCs/>
        </w:rPr>
        <w:t>:</w:t>
      </w:r>
      <w:r w:rsidR="00050E14">
        <w:rPr>
          <w:bCs/>
        </w:rPr>
        <w:t>3</w:t>
      </w:r>
      <w:r w:rsidR="00244405">
        <w:rPr>
          <w:bCs/>
        </w:rPr>
        <w:t>0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0CF2AFD4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0.00</w:t>
      </w:r>
      <w:r w:rsidR="00050E14">
        <w:rPr>
          <w:bCs/>
        </w:rPr>
        <w:t>6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530AAC46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244405">
        <w:rPr>
          <w:bCs/>
        </w:rPr>
        <w:t>1</w:t>
      </w:r>
      <w:r w:rsidR="00CF7763">
        <w:rPr>
          <w:bCs/>
        </w:rPr>
        <w:t>6</w:t>
      </w:r>
      <w:r w:rsidR="00244405">
        <w:rPr>
          <w:bCs/>
        </w:rPr>
        <w:t>/11/2020</w:t>
      </w:r>
    </w:p>
    <w:p w14:paraId="414674F2" w14:textId="01AFB7C6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.006 – Revisar zoom máxima capas y mapa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6CF145C6" w:rsidR="00C30A8B" w:rsidRDefault="00110EC9" w:rsidP="004008BE">
      <w:pPr>
        <w:ind w:firstLine="708"/>
        <w:jc w:val="both"/>
        <w:rPr>
          <w:bCs/>
        </w:rPr>
      </w:pPr>
      <w:r>
        <w:rPr>
          <w:bCs/>
        </w:rPr>
        <w:t>1</w:t>
      </w:r>
      <w:r w:rsidR="00CF7763">
        <w:rPr>
          <w:bCs/>
        </w:rPr>
        <w:t>6</w:t>
      </w:r>
      <w:r>
        <w:rPr>
          <w:bCs/>
        </w:rPr>
        <w:t>/11/2020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0751F" w14:textId="77777777" w:rsidR="00CE4DD6" w:rsidRDefault="00CE4DD6" w:rsidP="000D345F">
      <w:r>
        <w:separator/>
      </w:r>
    </w:p>
  </w:endnote>
  <w:endnote w:type="continuationSeparator" w:id="0">
    <w:p w14:paraId="551CA682" w14:textId="77777777" w:rsidR="00CE4DD6" w:rsidRDefault="00CE4DD6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0F423" w14:textId="77777777" w:rsidR="00CE4DD6" w:rsidRDefault="00CE4DD6" w:rsidP="000D345F">
      <w:r>
        <w:separator/>
      </w:r>
    </w:p>
  </w:footnote>
  <w:footnote w:type="continuationSeparator" w:id="0">
    <w:p w14:paraId="26B0BE68" w14:textId="77777777" w:rsidR="00CE4DD6" w:rsidRDefault="00CE4DD6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721C8"/>
    <w:rsid w:val="00277520"/>
    <w:rsid w:val="002A2CCD"/>
    <w:rsid w:val="002B06C5"/>
    <w:rsid w:val="002D51B3"/>
    <w:rsid w:val="002E1D7B"/>
    <w:rsid w:val="0030194C"/>
    <w:rsid w:val="0032480B"/>
    <w:rsid w:val="00334727"/>
    <w:rsid w:val="00337137"/>
    <w:rsid w:val="00371B0F"/>
    <w:rsid w:val="003736AE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13339"/>
    <w:rsid w:val="006133E4"/>
    <w:rsid w:val="00621421"/>
    <w:rsid w:val="00625EA7"/>
    <w:rsid w:val="006271B5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40</TotalTime>
  <Pages>7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15</cp:revision>
  <cp:lastPrinted>2016-09-05T12:10:00Z</cp:lastPrinted>
  <dcterms:created xsi:type="dcterms:W3CDTF">2020-05-07T10:52:00Z</dcterms:created>
  <dcterms:modified xsi:type="dcterms:W3CDTF">2020-11-16T16:14:00Z</dcterms:modified>
</cp:coreProperties>
</file>