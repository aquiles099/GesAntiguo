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D3493" w14:textId="77777777" w:rsidR="002B06C5" w:rsidRPr="000D345F" w:rsidRDefault="001153EC" w:rsidP="00A84326">
      <w:r w:rsidRPr="001153EC">
        <w:rPr>
          <w:noProof/>
        </w:rPr>
        <w:drawing>
          <wp:inline distT="0" distB="0" distL="0" distR="0" wp14:anchorId="6E3E441D" wp14:editId="65C7EF37">
            <wp:extent cx="2526030" cy="1051560"/>
            <wp:effectExtent l="19050" t="0" r="0" b="0"/>
            <wp:docPr id="18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rcRect l="12632" t="20895" b="27612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5AF" w:rsidRPr="000D345F">
        <w:rPr>
          <w:noProof/>
        </w:rPr>
        <w:drawing>
          <wp:anchor distT="0" distB="0" distL="114300" distR="114300" simplePos="0" relativeHeight="251649536" behindDoc="0" locked="1" layoutInCell="1" allowOverlap="1" wp14:anchorId="4230F35D" wp14:editId="6AF4FD37">
            <wp:simplePos x="0" y="0"/>
            <wp:positionH relativeFrom="column">
              <wp:posOffset>-2563495</wp:posOffset>
            </wp:positionH>
            <wp:positionV relativeFrom="paragraph">
              <wp:posOffset>8157845</wp:posOffset>
            </wp:positionV>
            <wp:extent cx="5554980" cy="534670"/>
            <wp:effectExtent l="0" t="0" r="0" b="0"/>
            <wp:wrapNone/>
            <wp:docPr id="2" name="1 Imagen" descr="fisotec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li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F43F6" w14:textId="77777777" w:rsidR="009C7F87" w:rsidRDefault="00027DD0" w:rsidP="009C7F8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C8C25F" wp14:editId="40D59FA3">
                <wp:simplePos x="0" y="0"/>
                <wp:positionH relativeFrom="column">
                  <wp:posOffset>-1114425</wp:posOffset>
                </wp:positionH>
                <wp:positionV relativeFrom="paragraph">
                  <wp:posOffset>276860</wp:posOffset>
                </wp:positionV>
                <wp:extent cx="6104255" cy="2527300"/>
                <wp:effectExtent l="3810" t="0" r="0" b="0"/>
                <wp:wrapNone/>
                <wp:docPr id="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4255" cy="2527300"/>
                        </a:xfrm>
                        <a:prstGeom prst="rect">
                          <a:avLst/>
                        </a:prstGeom>
                        <a:solidFill>
                          <a:srgbClr val="1252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C096B" w14:textId="77777777" w:rsidR="000013F0" w:rsidRPr="00D41218" w:rsidRDefault="00226E68" w:rsidP="00B65AAC">
                            <w:pPr>
                              <w:spacing w:after="0" w:line="240" w:lineRule="auto"/>
                              <w:ind w:left="567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PLUGIN</w:t>
                            </w:r>
                            <w:r w:rsidR="000013F0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br/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>HERRAMIENTA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763714BD">
              <v:rect id="Rectangle 6" style="position:absolute;margin-left:-87.75pt;margin-top:21.8pt;width:480.65pt;height:19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125254" stroked="f" w14:anchorId="50C8C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">
                <v:textbox>
                  <w:txbxContent>
                    <w:p w:rsidRPr="00D41218" w:rsidR="000013F0" w:rsidP="00B65AAC" w:rsidRDefault="00226E68" w14:paraId="406D8DF4" wp14:textId="77777777">
                      <w:pPr>
                        <w:spacing w:after="0" w:line="240" w:lineRule="auto"/>
                        <w:ind w:left="567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96"/>
                        </w:rPr>
                        <w:t>PLUGIN</w:t>
                      </w:r>
                      <w:r w:rsidR="000013F0">
                        <w:rPr>
                          <w:color w:val="FFFFFF" w:themeColor="background1"/>
                          <w:sz w:val="96"/>
                          <w:szCs w:val="96"/>
                        </w:rPr>
                        <w:br/>
                      </w:r>
                      <w:r>
                        <w:rPr>
                          <w:b/>
                          <w:color w:val="FFFFFF" w:themeColor="background1"/>
                          <w:sz w:val="120"/>
                          <w:szCs w:val="120"/>
                        </w:rPr>
                        <w:t>HERRAMIENTA</w:t>
                      </w:r>
                    </w:p>
                  </w:txbxContent>
                </v:textbox>
              </v:rect>
            </w:pict>
          </mc:Fallback>
        </mc:AlternateContent>
      </w:r>
      <w:r w:rsidR="00893573">
        <w:rPr>
          <w:noProof/>
        </w:rPr>
        <w:drawing>
          <wp:anchor distT="0" distB="0" distL="114300" distR="114300" simplePos="0" relativeHeight="251666944" behindDoc="0" locked="1" layoutInCell="1" allowOverlap="1" wp14:anchorId="5E5A03FC" wp14:editId="3E57B73C">
            <wp:simplePos x="0" y="0"/>
            <wp:positionH relativeFrom="column">
              <wp:posOffset>2653665</wp:posOffset>
            </wp:positionH>
            <wp:positionV relativeFrom="paragraph">
              <wp:posOffset>3016885</wp:posOffset>
            </wp:positionV>
            <wp:extent cx="4480560" cy="7391400"/>
            <wp:effectExtent l="0" t="0" r="0" b="0"/>
            <wp:wrapNone/>
            <wp:docPr id="16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6C5">
        <w:br w:type="page"/>
      </w:r>
    </w:p>
    <w:p w14:paraId="29D6B04F" w14:textId="77777777" w:rsidR="00C30C7C" w:rsidRDefault="00C30C7C" w:rsidP="000D345F">
      <w:r>
        <w:lastRenderedPageBreak/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</w:rPr>
        <w:id w:val="-2119285713"/>
        <w:docPartObj>
          <w:docPartGallery w:val="Table of Contents"/>
          <w:docPartUnique/>
        </w:docPartObj>
      </w:sdtPr>
      <w:sdtEndPr/>
      <w:sdtContent>
        <w:p w14:paraId="6EC93065" w14:textId="77777777" w:rsidR="009C7F87" w:rsidRDefault="00C328D6">
          <w:pPr>
            <w:pStyle w:val="TtuloTDC"/>
          </w:pPr>
          <w:r>
            <w:t>Índice</w:t>
          </w:r>
        </w:p>
        <w:p w14:paraId="672A6659" w14:textId="77777777" w:rsidR="009C7F87" w:rsidRPr="009C7F87" w:rsidRDefault="009C7F87" w:rsidP="009C7F87"/>
        <w:p w14:paraId="67BFD69A" w14:textId="77777777" w:rsidR="00C30A8B" w:rsidRDefault="00AD3CC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2221" w:history="1">
            <w:r w:rsidR="00C30A8B" w:rsidRPr="00BC5D27">
              <w:rPr>
                <w:rStyle w:val="Hipervnculo"/>
                <w:noProof/>
              </w:rPr>
              <w:t>Especificación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2BDC8D2" w14:textId="77777777" w:rsidR="00C30A8B" w:rsidRDefault="00BA69C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2" w:history="1">
            <w:r w:rsidR="00C30A8B" w:rsidRPr="00BC5D27">
              <w:rPr>
                <w:rStyle w:val="Hipervnculo"/>
                <w:noProof/>
              </w:rPr>
              <w:t>Tipo de tarea: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643451" w14:textId="77777777" w:rsidR="00C30A8B" w:rsidRDefault="00BA69C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3" w:history="1">
            <w:r w:rsidR="00C30A8B" w:rsidRPr="00BC5D27">
              <w:rPr>
                <w:rStyle w:val="Hipervnculo"/>
                <w:noProof/>
              </w:rPr>
              <w:t>Solicitante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5350AA8C" w14:textId="77777777" w:rsidR="00C30A8B" w:rsidRDefault="00BA69C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4" w:history="1">
            <w:r w:rsidR="00C30A8B" w:rsidRPr="00BC5D27">
              <w:rPr>
                <w:rStyle w:val="Hipervnculo"/>
                <w:noProof/>
              </w:rPr>
              <w:t>Fecha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C261F80" w14:textId="77777777" w:rsidR="00C30A8B" w:rsidRDefault="00BA69C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5" w:history="1">
            <w:r w:rsidR="00C30A8B" w:rsidRPr="00BC5D27">
              <w:rPr>
                <w:rStyle w:val="Hipervnculo"/>
                <w:noProof/>
              </w:rPr>
              <w:t>Referencia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629B397" w14:textId="77777777" w:rsidR="00C30A8B" w:rsidRDefault="00BA69C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26" w:history="1">
            <w:r w:rsidR="00C30A8B" w:rsidRPr="00BC5D27">
              <w:rPr>
                <w:rStyle w:val="Hipervnculo"/>
                <w:noProof/>
              </w:rPr>
              <w:t>Desarrollo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391F24D4" w14:textId="77777777" w:rsidR="00C30A8B" w:rsidRDefault="00BA69C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7" w:history="1">
            <w:r w:rsidR="00C30A8B" w:rsidRPr="00BC5D27">
              <w:rPr>
                <w:rStyle w:val="Hipervnculo"/>
                <w:noProof/>
              </w:rPr>
              <w:t>Solución adoptada: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0F7A98" w14:textId="77777777" w:rsidR="00C30A8B" w:rsidRDefault="00BA69C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8" w:history="1">
            <w:r w:rsidR="00C30A8B" w:rsidRPr="00BC5D27">
              <w:rPr>
                <w:rStyle w:val="Hipervnculo"/>
                <w:noProof/>
              </w:rPr>
              <w:t>Ficheros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_Toc39752228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20DC5B1" w14:textId="77777777" w:rsidR="00C30A8B" w:rsidRDefault="00BA69C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9" w:history="1">
            <w:r w:rsidR="00C30A8B" w:rsidRPr="00BC5D27">
              <w:rPr>
                <w:rStyle w:val="Hipervnculo"/>
                <w:noProof/>
              </w:rPr>
              <w:t>Impacto en otras herramientas: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_Toc39752229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98CA038" w14:textId="77777777" w:rsidR="00C30A8B" w:rsidRDefault="00BA69C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0" w:history="1">
            <w:r w:rsidR="00C30A8B" w:rsidRPr="00BC5D27">
              <w:rPr>
                <w:rStyle w:val="Hipervnculo"/>
                <w:noProof/>
              </w:rPr>
              <w:t>Fecha de modificación: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_Toc39752230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3FC0A36" w14:textId="77777777" w:rsidR="00C30A8B" w:rsidRDefault="00BA69C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1" w:history="1">
            <w:r w:rsidR="00C30A8B" w:rsidRPr="00BC5D27">
              <w:rPr>
                <w:rStyle w:val="Hipervnculo"/>
                <w:noProof/>
              </w:rPr>
              <w:t>Horas aplicadas: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C608095" w14:textId="77777777" w:rsidR="00C30A8B" w:rsidRDefault="00BA69C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2" w:history="1">
            <w:r w:rsidR="00C30A8B" w:rsidRPr="00BC5D27">
              <w:rPr>
                <w:rStyle w:val="Hipervnculo"/>
                <w:noProof/>
              </w:rPr>
              <w:t>Documentación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BC17F43" w14:textId="77777777" w:rsidR="00C30A8B" w:rsidRDefault="00BA69C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3" w:history="1">
            <w:r w:rsidR="00C30A8B" w:rsidRPr="00BC5D27">
              <w:rPr>
                <w:rStyle w:val="Hipervnculo"/>
                <w:noProof/>
              </w:rPr>
              <w:t>Documentos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BC50EF2" w14:textId="77777777" w:rsidR="00C30A8B" w:rsidRDefault="00BA69C8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4" w:history="1">
            <w:r w:rsidR="00C30A8B" w:rsidRPr="00BC5D27">
              <w:rPr>
                <w:rStyle w:val="Hipervnculo"/>
                <w:noProof/>
              </w:rPr>
              <w:t>Entrega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96776D0" w14:textId="77777777" w:rsidR="00C30A8B" w:rsidRDefault="00BA69C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5" w:history="1">
            <w:r w:rsidR="00C30A8B" w:rsidRPr="00BC5D27">
              <w:rPr>
                <w:rStyle w:val="Hipervnculo"/>
                <w:noProof/>
              </w:rPr>
              <w:t>Versión plugin: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9396800" w14:textId="77777777" w:rsidR="00C30A8B" w:rsidRDefault="00BA69C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6" w:history="1">
            <w:r w:rsidR="00C30A8B" w:rsidRPr="00BC5D27">
              <w:rPr>
                <w:rStyle w:val="Hipervnculo"/>
                <w:noProof/>
              </w:rPr>
              <w:t>Repositorio: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D469116" w14:textId="77777777" w:rsidR="00C30A8B" w:rsidRDefault="00BA69C8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7" w:history="1">
            <w:r w:rsidR="00C30A8B" w:rsidRPr="00BC5D27">
              <w:rPr>
                <w:rStyle w:val="Hipervnculo"/>
                <w:noProof/>
              </w:rPr>
              <w:t>Fecha entrega: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A37501D" w14:textId="77777777" w:rsidR="009C7F87" w:rsidRDefault="00AD3CCE">
          <w:r>
            <w:rPr>
              <w:b/>
              <w:bCs/>
              <w:noProof/>
            </w:rPr>
            <w:fldChar w:fldCharType="end"/>
          </w:r>
        </w:p>
      </w:sdtContent>
    </w:sdt>
    <w:p w14:paraId="5DAB6C7B" w14:textId="77777777" w:rsidR="009C7F87" w:rsidRDefault="009C7F87" w:rsidP="000D345F"/>
    <w:p w14:paraId="02EB378F" w14:textId="77777777" w:rsidR="00435D0D" w:rsidRDefault="00435D0D" w:rsidP="000D345F">
      <w:r>
        <w:br w:type="page"/>
      </w:r>
    </w:p>
    <w:p w14:paraId="5D3FEF02" w14:textId="77777777" w:rsidR="00042710" w:rsidRDefault="00226E68" w:rsidP="00226E68">
      <w:pPr>
        <w:pStyle w:val="Ttulo1"/>
      </w:pPr>
      <w:bookmarkStart w:id="0" w:name="_Toc39752221"/>
      <w:r>
        <w:lastRenderedPageBreak/>
        <w:t>Especificación</w:t>
      </w:r>
      <w:bookmarkEnd w:id="0"/>
    </w:p>
    <w:p w14:paraId="3B4AA092" w14:textId="77777777" w:rsidR="00226E68" w:rsidRDefault="00226E68" w:rsidP="00041AFB">
      <w:pPr>
        <w:pStyle w:val="Ttulo2"/>
      </w:pPr>
      <w:bookmarkStart w:id="1" w:name="_Toc39752222"/>
      <w:r>
        <w:t>Tipo de tarea:</w:t>
      </w:r>
      <w:bookmarkEnd w:id="1"/>
    </w:p>
    <w:p w14:paraId="37E044C4" w14:textId="51C9ABFF" w:rsidR="00CF7763" w:rsidRDefault="007461EE" w:rsidP="007461EE">
      <w:pPr>
        <w:jc w:val="both"/>
        <w:rPr>
          <w:bCs/>
        </w:rPr>
      </w:pPr>
      <w:r>
        <w:rPr>
          <w:bCs/>
        </w:rPr>
        <w:tab/>
        <w:t>Inc</w:t>
      </w:r>
      <w:r w:rsidR="00CA2A5A">
        <w:rPr>
          <w:bCs/>
        </w:rPr>
        <w:t xml:space="preserve">luir </w:t>
      </w:r>
      <w:r w:rsidR="00637EFA">
        <w:rPr>
          <w:bCs/>
        </w:rPr>
        <w:t>filtro. Diseño responsive. Service unificados.</w:t>
      </w:r>
    </w:p>
    <w:p w14:paraId="6A05A809" w14:textId="77777777" w:rsidR="00226E68" w:rsidRDefault="00226E68" w:rsidP="009C44F3">
      <w:pPr>
        <w:jc w:val="both"/>
        <w:rPr>
          <w:bCs/>
        </w:rPr>
      </w:pPr>
    </w:p>
    <w:p w14:paraId="1F5D3B68" w14:textId="77777777" w:rsidR="00226E68" w:rsidRDefault="00226E68" w:rsidP="00041AFB">
      <w:pPr>
        <w:pStyle w:val="Ttulo2"/>
      </w:pPr>
      <w:bookmarkStart w:id="2" w:name="_Toc39752223"/>
      <w:r>
        <w:t>Solicitante</w:t>
      </w:r>
      <w:bookmarkEnd w:id="2"/>
    </w:p>
    <w:p w14:paraId="21D76BB4" w14:textId="263850CA" w:rsidR="00226E68" w:rsidRDefault="00226E68" w:rsidP="009C44F3">
      <w:pPr>
        <w:jc w:val="both"/>
        <w:rPr>
          <w:bCs/>
        </w:rPr>
      </w:pPr>
      <w:r>
        <w:rPr>
          <w:bCs/>
        </w:rPr>
        <w:tab/>
      </w:r>
      <w:r w:rsidR="007F4942">
        <w:rPr>
          <w:bCs/>
        </w:rPr>
        <w:t>FISOTEC</w:t>
      </w:r>
      <w:r w:rsidR="00041AFB">
        <w:rPr>
          <w:bCs/>
        </w:rPr>
        <w:t xml:space="preserve"> </w:t>
      </w:r>
    </w:p>
    <w:p w14:paraId="5A39BBE3" w14:textId="77777777" w:rsidR="00226E68" w:rsidRDefault="00226E68" w:rsidP="009C44F3">
      <w:pPr>
        <w:jc w:val="both"/>
        <w:rPr>
          <w:bCs/>
        </w:rPr>
      </w:pPr>
    </w:p>
    <w:p w14:paraId="1E2B4CFB" w14:textId="77777777" w:rsidR="00226E68" w:rsidRDefault="00226E68" w:rsidP="00041AFB">
      <w:pPr>
        <w:pStyle w:val="Ttulo2"/>
      </w:pPr>
      <w:bookmarkStart w:id="3" w:name="_Toc39752224"/>
      <w:r>
        <w:t>Fecha solicitud</w:t>
      </w:r>
      <w:bookmarkEnd w:id="3"/>
    </w:p>
    <w:p w14:paraId="0F369F6F" w14:textId="7B09D2EA" w:rsidR="00226E68" w:rsidRDefault="00637EFA" w:rsidP="00B50CC1">
      <w:pPr>
        <w:ind w:firstLine="708"/>
        <w:jc w:val="both"/>
        <w:rPr>
          <w:bCs/>
        </w:rPr>
      </w:pPr>
      <w:r>
        <w:rPr>
          <w:bCs/>
        </w:rPr>
        <w:t>23</w:t>
      </w:r>
      <w:r w:rsidR="007F4942">
        <w:rPr>
          <w:bCs/>
        </w:rPr>
        <w:t>/11/2020</w:t>
      </w:r>
    </w:p>
    <w:p w14:paraId="41C8F396" w14:textId="77777777" w:rsidR="00226E68" w:rsidRDefault="00226E68" w:rsidP="009C44F3">
      <w:pPr>
        <w:jc w:val="both"/>
        <w:rPr>
          <w:bCs/>
        </w:rPr>
      </w:pPr>
    </w:p>
    <w:p w14:paraId="048DDD6F" w14:textId="77777777" w:rsidR="00226E68" w:rsidRDefault="00226E68" w:rsidP="00041AFB">
      <w:pPr>
        <w:pStyle w:val="Ttulo2"/>
      </w:pPr>
      <w:bookmarkStart w:id="4" w:name="_Toc39752225"/>
      <w:r>
        <w:t>Referencia solicitud</w:t>
      </w:r>
      <w:bookmarkEnd w:id="4"/>
    </w:p>
    <w:p w14:paraId="5A103F58" w14:textId="088C6354" w:rsidR="00226E68" w:rsidRDefault="00226E68" w:rsidP="009C44F3">
      <w:pPr>
        <w:jc w:val="both"/>
        <w:rPr>
          <w:bCs/>
        </w:rPr>
      </w:pPr>
      <w:r>
        <w:rPr>
          <w:bCs/>
        </w:rPr>
        <w:tab/>
      </w:r>
    </w:p>
    <w:p w14:paraId="72A3D3EC" w14:textId="77777777" w:rsidR="00226E68" w:rsidRPr="00226E68" w:rsidRDefault="00226E68" w:rsidP="009C44F3">
      <w:pPr>
        <w:jc w:val="both"/>
        <w:rPr>
          <w:bCs/>
        </w:rPr>
      </w:pPr>
    </w:p>
    <w:p w14:paraId="0D0B940D" w14:textId="77777777" w:rsidR="00226E68" w:rsidRDefault="00226E68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r>
        <w:br w:type="page"/>
      </w:r>
    </w:p>
    <w:p w14:paraId="41BC0604" w14:textId="77777777" w:rsidR="00041AFB" w:rsidRDefault="00041AFB" w:rsidP="00041AFB">
      <w:pPr>
        <w:pStyle w:val="Ttulo1"/>
      </w:pPr>
      <w:bookmarkStart w:id="5" w:name="_Toc39752226"/>
      <w:r>
        <w:lastRenderedPageBreak/>
        <w:t>Desarrollo</w:t>
      </w:r>
      <w:bookmarkEnd w:id="5"/>
    </w:p>
    <w:p w14:paraId="2BC319FA" w14:textId="42ED4EC6" w:rsidR="00041AFB" w:rsidRDefault="00041AFB" w:rsidP="00041AFB">
      <w:pPr>
        <w:pStyle w:val="Ttulo2"/>
      </w:pPr>
      <w:bookmarkStart w:id="6" w:name="_Toc39752227"/>
      <w:r>
        <w:t>Solución adoptada:</w:t>
      </w:r>
      <w:bookmarkEnd w:id="6"/>
      <w:r w:rsidR="002C36FB">
        <w:t xml:space="preserve"> </w:t>
      </w:r>
    </w:p>
    <w:p w14:paraId="24F3CDD6" w14:textId="1D06BE82" w:rsidR="00637EFA" w:rsidRDefault="00637EFA" w:rsidP="00637EFA">
      <w:r>
        <w:tab/>
        <w:t>Se añade funcionalidad a la herramienta de Filtro.</w:t>
      </w:r>
    </w:p>
    <w:p w14:paraId="26C739B9" w14:textId="40D82B6E" w:rsidR="00637EFA" w:rsidRDefault="00637EFA" w:rsidP="00637EFA">
      <w:r>
        <w:tab/>
        <w:t>Se mejora el diseño de la aplicación para que tenga un aspecto responsive.</w:t>
      </w:r>
    </w:p>
    <w:p w14:paraId="4006F3FA" w14:textId="0D218079" w:rsidR="00637EFA" w:rsidRPr="00637EFA" w:rsidRDefault="00637EFA" w:rsidP="00637EFA">
      <w:r>
        <w:tab/>
        <w:t xml:space="preserve">Se unifican los el método que hace peticiones al backend, para que siempre se acceda </w:t>
      </w:r>
      <w:r>
        <w:tab/>
        <w:t>al mismo.</w:t>
      </w:r>
    </w:p>
    <w:p w14:paraId="38ECD918" w14:textId="77777777" w:rsidR="00041AFB" w:rsidRDefault="00041AFB" w:rsidP="00041AFB">
      <w:pPr>
        <w:pStyle w:val="Ttulo2"/>
      </w:pPr>
      <w:bookmarkStart w:id="7" w:name="_Toc39752228"/>
      <w:r>
        <w:t>Ficheros implicados:</w:t>
      </w:r>
      <w:bookmarkEnd w:id="7"/>
    </w:p>
    <w:p w14:paraId="083035B0" w14:textId="32036527" w:rsidR="007461EE" w:rsidRDefault="007461EE" w:rsidP="002C36FB">
      <w:pPr>
        <w:jc w:val="both"/>
        <w:rPr>
          <w:bCs/>
        </w:rPr>
      </w:pPr>
      <w:r>
        <w:rPr>
          <w:bCs/>
        </w:rPr>
        <w:tab/>
        <w:t>mapa.component.html</w:t>
      </w:r>
      <w:r w:rsidR="00B870A2">
        <w:rPr>
          <w:bCs/>
        </w:rPr>
        <w:tab/>
      </w:r>
    </w:p>
    <w:p w14:paraId="0B4274EA" w14:textId="579EF52A" w:rsidR="00050E14" w:rsidRDefault="00050E14" w:rsidP="007461EE">
      <w:pPr>
        <w:ind w:firstLine="708"/>
        <w:jc w:val="both"/>
        <w:rPr>
          <w:bCs/>
        </w:rPr>
      </w:pPr>
      <w:r>
        <w:rPr>
          <w:bCs/>
        </w:rPr>
        <w:t>mapa.component.</w:t>
      </w:r>
      <w:r w:rsidR="00374662">
        <w:rPr>
          <w:bCs/>
        </w:rPr>
        <w:t>ts</w:t>
      </w:r>
    </w:p>
    <w:p w14:paraId="09787074" w14:textId="08089C29" w:rsidR="00374662" w:rsidRDefault="002C36FB" w:rsidP="002C36FB">
      <w:pPr>
        <w:jc w:val="both"/>
        <w:rPr>
          <w:bCs/>
        </w:rPr>
      </w:pPr>
      <w:r>
        <w:rPr>
          <w:bCs/>
        </w:rPr>
        <w:tab/>
        <w:t>mapa.component.css</w:t>
      </w:r>
    </w:p>
    <w:p w14:paraId="04491D86" w14:textId="5949FAFB" w:rsidR="00374662" w:rsidRDefault="00374662" w:rsidP="002C36FB">
      <w:pPr>
        <w:jc w:val="both"/>
        <w:rPr>
          <w:bCs/>
        </w:rPr>
      </w:pPr>
      <w:r>
        <w:rPr>
          <w:bCs/>
        </w:rPr>
        <w:tab/>
      </w:r>
      <w:r w:rsidR="00CA2A5A">
        <w:rPr>
          <w:bCs/>
        </w:rPr>
        <w:t>mapa.scss</w:t>
      </w:r>
    </w:p>
    <w:p w14:paraId="2C4EA84D" w14:textId="35BE64EA" w:rsidR="00637EFA" w:rsidRDefault="00637EFA" w:rsidP="002C36FB">
      <w:pPr>
        <w:jc w:val="both"/>
        <w:rPr>
          <w:bCs/>
        </w:rPr>
      </w:pPr>
      <w:r>
        <w:rPr>
          <w:bCs/>
        </w:rPr>
        <w:tab/>
        <w:t>arbol.component.html</w:t>
      </w:r>
    </w:p>
    <w:p w14:paraId="1BF9AA8A" w14:textId="44FA294B" w:rsidR="00637EFA" w:rsidRDefault="00637EFA" w:rsidP="002C36FB">
      <w:pPr>
        <w:jc w:val="both"/>
        <w:rPr>
          <w:bCs/>
        </w:rPr>
      </w:pPr>
      <w:r>
        <w:rPr>
          <w:bCs/>
        </w:rPr>
        <w:tab/>
        <w:t>arbol.component.ts</w:t>
      </w:r>
    </w:p>
    <w:p w14:paraId="5248E18C" w14:textId="3EBD6342" w:rsidR="00637EFA" w:rsidRDefault="00637EFA" w:rsidP="002C36FB">
      <w:pPr>
        <w:jc w:val="both"/>
        <w:rPr>
          <w:bCs/>
        </w:rPr>
      </w:pPr>
      <w:r>
        <w:rPr>
          <w:bCs/>
        </w:rPr>
        <w:tab/>
        <w:t>perfil.component.ts</w:t>
      </w:r>
    </w:p>
    <w:p w14:paraId="349B8088" w14:textId="50EA592C" w:rsidR="002C36FB" w:rsidRDefault="00637EFA" w:rsidP="002C36FB">
      <w:pPr>
        <w:jc w:val="both"/>
        <w:rPr>
          <w:bCs/>
        </w:rPr>
      </w:pPr>
      <w:r>
        <w:rPr>
          <w:bCs/>
        </w:rPr>
        <w:tab/>
        <w:t>proyecto.component.css</w:t>
      </w:r>
    </w:p>
    <w:p w14:paraId="496BCB52" w14:textId="7066CA51" w:rsidR="00637EFA" w:rsidRDefault="00637EFA" w:rsidP="002C36FB">
      <w:pPr>
        <w:jc w:val="both"/>
        <w:rPr>
          <w:bCs/>
        </w:rPr>
      </w:pPr>
      <w:r>
        <w:rPr>
          <w:bCs/>
        </w:rPr>
        <w:tab/>
        <w:t>proyectos.component.css</w:t>
      </w:r>
    </w:p>
    <w:p w14:paraId="326C8421" w14:textId="2EEB6BB1" w:rsidR="00637EFA" w:rsidRDefault="00637EFA" w:rsidP="002C36FB">
      <w:pPr>
        <w:jc w:val="both"/>
        <w:rPr>
          <w:bCs/>
        </w:rPr>
      </w:pPr>
      <w:r>
        <w:rPr>
          <w:bCs/>
        </w:rPr>
        <w:tab/>
        <w:t>login.component.css</w:t>
      </w:r>
    </w:p>
    <w:p w14:paraId="188F3879" w14:textId="472F0625" w:rsidR="00637EFA" w:rsidRDefault="00637EFA" w:rsidP="002C36FB">
      <w:pPr>
        <w:jc w:val="both"/>
        <w:rPr>
          <w:bCs/>
        </w:rPr>
      </w:pPr>
      <w:r>
        <w:rPr>
          <w:bCs/>
        </w:rPr>
        <w:tab/>
        <w:t>_variables.scss</w:t>
      </w:r>
    </w:p>
    <w:p w14:paraId="65D38AF7" w14:textId="77777777" w:rsidR="00FE7BED" w:rsidRDefault="00FE7BED" w:rsidP="00FE7BED">
      <w:pPr>
        <w:pStyle w:val="Ttulo2"/>
      </w:pPr>
      <w:r>
        <w:t>Desarrollador:</w:t>
      </w:r>
    </w:p>
    <w:p w14:paraId="6060267B" w14:textId="477F02AA" w:rsidR="00FE7BED" w:rsidRDefault="00244405" w:rsidP="00B50CC1">
      <w:pPr>
        <w:ind w:firstLine="708"/>
        <w:jc w:val="both"/>
        <w:rPr>
          <w:bCs/>
        </w:rPr>
      </w:pPr>
      <w:r>
        <w:rPr>
          <w:bCs/>
        </w:rPr>
        <w:t>Antonio Miguel Castro Rodríguez</w:t>
      </w:r>
    </w:p>
    <w:p w14:paraId="44EAFD9C" w14:textId="77777777" w:rsidR="00041AFB" w:rsidRDefault="00041AFB" w:rsidP="00041AFB">
      <w:pPr>
        <w:jc w:val="both"/>
        <w:rPr>
          <w:bCs/>
        </w:rPr>
      </w:pPr>
    </w:p>
    <w:p w14:paraId="66694A52" w14:textId="77777777" w:rsidR="00041AFB" w:rsidRDefault="00041AFB" w:rsidP="00041AFB">
      <w:pPr>
        <w:pStyle w:val="Ttulo2"/>
      </w:pPr>
      <w:bookmarkStart w:id="8" w:name="_Toc39752229"/>
      <w:r>
        <w:t>Impacto en otras herramientas:</w:t>
      </w:r>
      <w:bookmarkEnd w:id="8"/>
    </w:p>
    <w:p w14:paraId="3CEF1B4E" w14:textId="1B24BDAA" w:rsidR="00005EF9" w:rsidRDefault="00041AFB" w:rsidP="00244405">
      <w:pPr>
        <w:jc w:val="both"/>
        <w:rPr>
          <w:bCs/>
        </w:rPr>
      </w:pPr>
      <w:r>
        <w:rPr>
          <w:bCs/>
        </w:rPr>
        <w:tab/>
      </w:r>
      <w:r w:rsidR="00B50CC1">
        <w:rPr>
          <w:bCs/>
        </w:rPr>
        <w:t>Ninguno</w:t>
      </w:r>
    </w:p>
    <w:p w14:paraId="4B94D5A5" w14:textId="77777777" w:rsidR="00041AFB" w:rsidRDefault="00041AFB" w:rsidP="00041AFB">
      <w:pPr>
        <w:jc w:val="both"/>
        <w:rPr>
          <w:bCs/>
        </w:rPr>
      </w:pPr>
    </w:p>
    <w:p w14:paraId="6710DA8D" w14:textId="77777777" w:rsidR="00041AFB" w:rsidRDefault="00041AFB" w:rsidP="00041AFB">
      <w:pPr>
        <w:pStyle w:val="Ttulo2"/>
      </w:pPr>
      <w:bookmarkStart w:id="9" w:name="_Toc39752230"/>
      <w:r>
        <w:t>Fecha de modificación:</w:t>
      </w:r>
      <w:bookmarkEnd w:id="9"/>
    </w:p>
    <w:p w14:paraId="75D4B231" w14:textId="3E7D6117" w:rsidR="00041AFB" w:rsidRDefault="00637EFA" w:rsidP="00B50CC1">
      <w:pPr>
        <w:ind w:firstLine="708"/>
        <w:jc w:val="both"/>
        <w:rPr>
          <w:bCs/>
        </w:rPr>
      </w:pPr>
      <w:r>
        <w:rPr>
          <w:bCs/>
        </w:rPr>
        <w:t>3</w:t>
      </w:r>
      <w:r w:rsidR="00FF27D7">
        <w:rPr>
          <w:bCs/>
        </w:rPr>
        <w:t>0</w:t>
      </w:r>
      <w:r w:rsidR="00244405">
        <w:rPr>
          <w:bCs/>
        </w:rPr>
        <w:t>/11/2020</w:t>
      </w:r>
    </w:p>
    <w:p w14:paraId="3DEEC669" w14:textId="77777777" w:rsidR="00041AFB" w:rsidRDefault="00041AFB" w:rsidP="00041AFB">
      <w:pPr>
        <w:jc w:val="both"/>
        <w:rPr>
          <w:bCs/>
        </w:rPr>
      </w:pPr>
    </w:p>
    <w:p w14:paraId="56F32D8C" w14:textId="77777777" w:rsidR="00041AFB" w:rsidRDefault="00041AFB" w:rsidP="00041AFB">
      <w:pPr>
        <w:pStyle w:val="Ttulo2"/>
      </w:pPr>
      <w:bookmarkStart w:id="10" w:name="_Toc39752231"/>
      <w:r>
        <w:t>Horas aplicadas:</w:t>
      </w:r>
      <w:bookmarkEnd w:id="10"/>
    </w:p>
    <w:p w14:paraId="6ABE750D" w14:textId="27B8C64C" w:rsidR="00041AFB" w:rsidRDefault="00041AFB" w:rsidP="00041AFB">
      <w:pPr>
        <w:jc w:val="both"/>
        <w:rPr>
          <w:bCs/>
        </w:rPr>
      </w:pPr>
      <w:r>
        <w:rPr>
          <w:bCs/>
        </w:rPr>
        <w:tab/>
      </w:r>
      <w:r w:rsidR="00637EFA">
        <w:rPr>
          <w:bCs/>
        </w:rPr>
        <w:t>45</w:t>
      </w:r>
      <w:r w:rsidR="00244405">
        <w:rPr>
          <w:bCs/>
        </w:rPr>
        <w:t>:</w:t>
      </w:r>
      <w:r w:rsidR="0076300F">
        <w:rPr>
          <w:bCs/>
        </w:rPr>
        <w:t>00</w:t>
      </w:r>
      <w:r w:rsidR="00244405">
        <w:rPr>
          <w:bCs/>
        </w:rPr>
        <w:t xml:space="preserve"> h</w:t>
      </w:r>
    </w:p>
    <w:p w14:paraId="3656B9AB" w14:textId="77777777" w:rsidR="00ED5D71" w:rsidRDefault="00ED5D71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bookmarkStart w:id="11" w:name="_Toc39752232"/>
      <w:r>
        <w:br w:type="page"/>
      </w:r>
    </w:p>
    <w:p w14:paraId="76FBA4BC" w14:textId="77777777" w:rsidR="00005EF9" w:rsidRPr="00ED5D71" w:rsidRDefault="00226E68" w:rsidP="00ED5D71">
      <w:pPr>
        <w:pStyle w:val="Ttulo1"/>
      </w:pPr>
      <w:r w:rsidRPr="00ED5D71">
        <w:lastRenderedPageBreak/>
        <w:t>Documentación</w:t>
      </w:r>
      <w:bookmarkEnd w:id="11"/>
    </w:p>
    <w:p w14:paraId="116CEE3E" w14:textId="77777777" w:rsidR="00005EF9" w:rsidRDefault="00E33F55" w:rsidP="00005EF9">
      <w:pPr>
        <w:pStyle w:val="Ttulo2"/>
      </w:pPr>
      <w:bookmarkStart w:id="12" w:name="_Toc39752233"/>
      <w:r>
        <w:t>Documentos implicados</w:t>
      </w:r>
      <w:r w:rsidR="00005EF9">
        <w:t>:</w:t>
      </w:r>
      <w:bookmarkEnd w:id="12"/>
    </w:p>
    <w:p w14:paraId="45FB0818" w14:textId="77777777" w:rsidR="00C30A8B" w:rsidRDefault="00C30A8B" w:rsidP="00005EF9">
      <w:pPr>
        <w:jc w:val="both"/>
        <w:rPr>
          <w:bCs/>
        </w:rPr>
      </w:pPr>
    </w:p>
    <w:p w14:paraId="049F31CB" w14:textId="77777777" w:rsidR="00C30A8B" w:rsidRDefault="00C30A8B">
      <w:pPr>
        <w:rPr>
          <w:bCs/>
        </w:rPr>
      </w:pPr>
      <w:r>
        <w:rPr>
          <w:bCs/>
        </w:rPr>
        <w:br w:type="page"/>
      </w:r>
    </w:p>
    <w:p w14:paraId="29676851" w14:textId="77777777" w:rsidR="00C30A8B" w:rsidRDefault="00C30A8B" w:rsidP="00C30A8B">
      <w:pPr>
        <w:pStyle w:val="Ttulo1"/>
      </w:pPr>
      <w:bookmarkStart w:id="13" w:name="_Toc39752234"/>
      <w:r>
        <w:lastRenderedPageBreak/>
        <w:t>Entrega</w:t>
      </w:r>
      <w:bookmarkEnd w:id="13"/>
    </w:p>
    <w:p w14:paraId="181A7A40" w14:textId="77777777" w:rsidR="00C30A8B" w:rsidRDefault="00C30A8B" w:rsidP="00C30A8B">
      <w:pPr>
        <w:pStyle w:val="Ttulo2"/>
      </w:pPr>
      <w:bookmarkStart w:id="14" w:name="_Toc39752235"/>
      <w:r>
        <w:t>Versión plugin:</w:t>
      </w:r>
      <w:bookmarkEnd w:id="14"/>
    </w:p>
    <w:p w14:paraId="217BBB49" w14:textId="5D9B0AB6" w:rsidR="00C30A8B" w:rsidRDefault="007F4942" w:rsidP="00050E14">
      <w:pPr>
        <w:ind w:firstLine="708"/>
        <w:jc w:val="both"/>
        <w:rPr>
          <w:bCs/>
        </w:rPr>
      </w:pPr>
      <w:r>
        <w:rPr>
          <w:bCs/>
        </w:rPr>
        <w:t>0.0</w:t>
      </w:r>
      <w:r w:rsidR="0076300F">
        <w:rPr>
          <w:bCs/>
        </w:rPr>
        <w:t>1</w:t>
      </w:r>
      <w:r w:rsidR="00637EFA">
        <w:rPr>
          <w:bCs/>
        </w:rPr>
        <w:t>2</w:t>
      </w:r>
    </w:p>
    <w:p w14:paraId="53128261" w14:textId="77777777" w:rsidR="00C30A8B" w:rsidRDefault="00C30A8B" w:rsidP="00C30A8B">
      <w:pPr>
        <w:jc w:val="both"/>
        <w:rPr>
          <w:bCs/>
        </w:rPr>
      </w:pPr>
    </w:p>
    <w:p w14:paraId="072F89E8" w14:textId="77777777" w:rsidR="00C30A8B" w:rsidRDefault="00C30A8B" w:rsidP="00C30A8B">
      <w:pPr>
        <w:pStyle w:val="Ttulo2"/>
      </w:pPr>
      <w:bookmarkStart w:id="15" w:name="_Toc39752236"/>
      <w:r>
        <w:t>Repositorio:</w:t>
      </w:r>
      <w:bookmarkEnd w:id="15"/>
    </w:p>
    <w:p w14:paraId="1955B6C2" w14:textId="59339D66" w:rsidR="00C30A8B" w:rsidRDefault="00C30A8B" w:rsidP="00244405">
      <w:pPr>
        <w:jc w:val="both"/>
        <w:rPr>
          <w:bCs/>
        </w:rPr>
      </w:pPr>
      <w:r>
        <w:rPr>
          <w:bCs/>
        </w:rPr>
        <w:tab/>
      </w:r>
      <w:r w:rsidR="00637EFA">
        <w:rPr>
          <w:bCs/>
        </w:rPr>
        <w:t>3</w:t>
      </w:r>
      <w:r w:rsidR="00FF27D7">
        <w:rPr>
          <w:bCs/>
        </w:rPr>
        <w:t>0</w:t>
      </w:r>
      <w:r w:rsidR="00244405">
        <w:rPr>
          <w:bCs/>
        </w:rPr>
        <w:t>/11/2020</w:t>
      </w:r>
    </w:p>
    <w:p w14:paraId="414674F2" w14:textId="1B516B74" w:rsidR="00244405" w:rsidRDefault="00244405" w:rsidP="004008BE">
      <w:pPr>
        <w:ind w:firstLine="708"/>
        <w:jc w:val="both"/>
        <w:rPr>
          <w:bCs/>
        </w:rPr>
      </w:pPr>
      <w:r>
        <w:rPr>
          <w:bCs/>
        </w:rPr>
        <w:t>0</w:t>
      </w:r>
      <w:r w:rsidR="00050E14">
        <w:rPr>
          <w:bCs/>
        </w:rPr>
        <w:t>.0</w:t>
      </w:r>
      <w:r w:rsidR="0076300F">
        <w:rPr>
          <w:bCs/>
        </w:rPr>
        <w:t>1</w:t>
      </w:r>
      <w:r w:rsidR="00637EFA">
        <w:rPr>
          <w:bCs/>
        </w:rPr>
        <w:t>2</w:t>
      </w:r>
      <w:r w:rsidR="00FF27D7">
        <w:rPr>
          <w:bCs/>
        </w:rPr>
        <w:t xml:space="preserve"> – Incluir </w:t>
      </w:r>
      <w:r w:rsidR="00637EFA">
        <w:rPr>
          <w:bCs/>
        </w:rPr>
        <w:t>filtro</w:t>
      </w:r>
    </w:p>
    <w:p w14:paraId="62486C05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101652C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E4C4C7D" w14:textId="77777777" w:rsidR="00C30A8B" w:rsidRDefault="00C30A8B" w:rsidP="00C30A8B">
      <w:pPr>
        <w:pStyle w:val="Ttulo2"/>
      </w:pPr>
      <w:bookmarkStart w:id="16" w:name="_Toc39752237"/>
      <w:r>
        <w:t>Fecha entrega:</w:t>
      </w:r>
      <w:bookmarkEnd w:id="16"/>
    </w:p>
    <w:p w14:paraId="4B99056E" w14:textId="77777777" w:rsidR="00C30A8B" w:rsidRDefault="00C30A8B" w:rsidP="00C30A8B">
      <w:pPr>
        <w:jc w:val="both"/>
        <w:rPr>
          <w:bCs/>
        </w:rPr>
      </w:pPr>
    </w:p>
    <w:p w14:paraId="1299C43A" w14:textId="5055A07C" w:rsidR="00C30A8B" w:rsidRDefault="00637EFA" w:rsidP="004008BE">
      <w:pPr>
        <w:ind w:firstLine="708"/>
        <w:jc w:val="both"/>
        <w:rPr>
          <w:bCs/>
        </w:rPr>
      </w:pPr>
      <w:r>
        <w:rPr>
          <w:bCs/>
        </w:rPr>
        <w:t>3</w:t>
      </w:r>
      <w:r w:rsidR="00FF27D7">
        <w:rPr>
          <w:bCs/>
        </w:rPr>
        <w:t>0</w:t>
      </w:r>
      <w:r w:rsidR="00110EC9">
        <w:rPr>
          <w:bCs/>
        </w:rPr>
        <w:t>/11/2020</w:t>
      </w:r>
    </w:p>
    <w:p w14:paraId="4DDBEF00" w14:textId="77777777" w:rsidR="00C30A8B" w:rsidRDefault="00C30A8B" w:rsidP="00005EF9">
      <w:pPr>
        <w:jc w:val="both"/>
        <w:rPr>
          <w:bCs/>
        </w:rPr>
      </w:pPr>
    </w:p>
    <w:p w14:paraId="3461D779" w14:textId="77777777" w:rsidR="00226E68" w:rsidRDefault="00226E68" w:rsidP="00226E68">
      <w:pPr>
        <w:pStyle w:val="Ttulo1"/>
      </w:pPr>
    </w:p>
    <w:p w14:paraId="3CF2D8B6" w14:textId="77777777" w:rsidR="00226E68" w:rsidRDefault="00226E68" w:rsidP="009C44F3">
      <w:pPr>
        <w:jc w:val="both"/>
        <w:rPr>
          <w:b/>
        </w:rPr>
      </w:pPr>
    </w:p>
    <w:p w14:paraId="0FB78278" w14:textId="77777777" w:rsidR="00226E68" w:rsidRDefault="00226E68" w:rsidP="009C44F3">
      <w:pPr>
        <w:jc w:val="both"/>
        <w:rPr>
          <w:b/>
        </w:rPr>
      </w:pPr>
    </w:p>
    <w:p w14:paraId="2435352D" w14:textId="77777777" w:rsidR="00435D0D" w:rsidRPr="00F670BD" w:rsidRDefault="00A158F1" w:rsidP="009C44F3">
      <w:pPr>
        <w:jc w:val="both"/>
      </w:pPr>
      <w:r w:rsidRPr="3DA3E2A1">
        <w:rPr>
          <w:b/>
          <w:bCs/>
        </w:rPr>
        <w:br w:type="page"/>
      </w:r>
      <w:r w:rsidR="00027DD0" w:rsidRPr="00ED6B36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97D97" wp14:editId="525406FC">
                <wp:simplePos x="0" y="0"/>
                <wp:positionH relativeFrom="column">
                  <wp:posOffset>3888105</wp:posOffset>
                </wp:positionH>
                <wp:positionV relativeFrom="paragraph">
                  <wp:posOffset>8579485</wp:posOffset>
                </wp:positionV>
                <wp:extent cx="2346960" cy="411480"/>
                <wp:effectExtent l="0" t="1905" r="0" b="0"/>
                <wp:wrapNone/>
                <wp:docPr id="4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99B02" w14:textId="77777777" w:rsidR="000013F0" w:rsidRPr="001153EC" w:rsidRDefault="000013F0" w:rsidP="001153E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153EC">
                              <w:rPr>
                                <w:sz w:val="36"/>
                              </w:rPr>
                              <w:t>www.fisotec.es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p14="http://schemas.microsoft.com/office/word/2010/wordml" xmlns:a14="http://schemas.microsoft.com/office/drawing/2010/main" xmlns:pic="http://schemas.openxmlformats.org/drawingml/2006/picture" xmlns:a="http://schemas.openxmlformats.org/drawingml/2006/main">
            <w:pict w14:anchorId="197EBB68">
              <v:shapetype id="_x0000_t202" coordsize="21600,21600" o:spt="202" path="m,l,21600r21600,l21600,xe" w14:anchorId="64F97D97">
                <v:stroke joinstyle="miter"/>
                <v:path gradientshapeok="t" o:connecttype="rect"/>
              </v:shapetype>
              <v:shape id="Text Box 3" style="position:absolute;left:0;text-align:left;margin-left:306.15pt;margin-top:675.55pt;width:184.8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">
                <v:textbox>
                  <w:txbxContent>
                    <w:p w:rsidRPr="001153EC" w:rsidR="000013F0" w:rsidP="001153EC" w:rsidRDefault="000013F0" w14:paraId="47A40062" wp14:textId="77777777">
                      <w:pPr>
                        <w:jc w:val="center"/>
                        <w:rPr>
                          <w:sz w:val="36"/>
                        </w:rPr>
                      </w:pPr>
                      <w:r w:rsidRPr="001153EC">
                        <w:rPr>
                          <w:sz w:val="36"/>
                        </w:rPr>
                        <w:t>www.fisotec.es</w:t>
                      </w:r>
                    </w:p>
                  </w:txbxContent>
                </v:textbox>
              </v:shape>
            </w:pict>
          </mc:Fallback>
        </mc:AlternateContent>
      </w:r>
      <w:r w:rsidR="00BE5C48" w:rsidRPr="00ED6B36">
        <w:rPr>
          <w:b/>
          <w:noProof/>
        </w:rPr>
        <w:drawing>
          <wp:anchor distT="0" distB="0" distL="114300" distR="114300" simplePos="0" relativeHeight="251652608" behindDoc="1" locked="0" layoutInCell="1" allowOverlap="1" wp14:anchorId="7C9CD86C" wp14:editId="28279023">
            <wp:simplePos x="0" y="0"/>
            <wp:positionH relativeFrom="column">
              <wp:posOffset>2463165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408" y="20731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7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8752" behindDoc="1" locked="0" layoutInCell="1" allowOverlap="1" wp14:anchorId="10D14D95" wp14:editId="489A0FD1">
            <wp:simplePos x="0" y="0"/>
            <wp:positionH relativeFrom="column">
              <wp:posOffset>1129665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7073" y="13866"/>
                <wp:lineTo x="9583" y="18259"/>
                <wp:lineTo x="10268" y="20731"/>
                <wp:lineTo x="11180" y="20731"/>
                <wp:lineTo x="11408" y="20456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3" name="2 Imagen" descr="fisotec_point_t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2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5680" behindDoc="1" locked="0" layoutInCell="1" allowOverlap="1" wp14:anchorId="595D91BA" wp14:editId="75AC6D60">
            <wp:simplePos x="0" y="0"/>
            <wp:positionH relativeFrom="column">
              <wp:posOffset>1815465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180" y="20731"/>
                <wp:lineTo x="11408" y="20456"/>
                <wp:lineTo x="12093" y="18397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5" name="4 Imagen" descr="fisotec_point_t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4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4896" behindDoc="0" locked="0" layoutInCell="1" allowOverlap="1" wp14:anchorId="72ECEFC9" wp14:editId="06B7F23A">
            <wp:simplePos x="0" y="0"/>
            <wp:positionH relativeFrom="column">
              <wp:posOffset>1269365</wp:posOffset>
            </wp:positionH>
            <wp:positionV relativeFrom="paragraph">
              <wp:posOffset>4383405</wp:posOffset>
            </wp:positionV>
            <wp:extent cx="2895600" cy="2044700"/>
            <wp:effectExtent l="0" t="0" r="0" b="0"/>
            <wp:wrapSquare wrapText="bothSides"/>
            <wp:docPr id="14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1824" behindDoc="1" locked="0" layoutInCell="1" allowOverlap="1" wp14:anchorId="59D44674" wp14:editId="3F9FB080">
            <wp:simplePos x="0" y="0"/>
            <wp:positionH relativeFrom="column">
              <wp:posOffset>2132965</wp:posOffset>
            </wp:positionH>
            <wp:positionV relativeFrom="paragraph">
              <wp:posOffset>6237605</wp:posOffset>
            </wp:positionV>
            <wp:extent cx="1085850" cy="558800"/>
            <wp:effectExtent l="19050" t="0" r="0" b="0"/>
            <wp:wrapTight wrapText="bothSides">
              <wp:wrapPolygon edited="0">
                <wp:start x="-379" y="0"/>
                <wp:lineTo x="-379" y="20618"/>
                <wp:lineTo x="21600" y="20618"/>
                <wp:lineTo x="21600" y="0"/>
                <wp:lineTo x="-379" y="0"/>
              </wp:wrapPolygon>
            </wp:wrapTight>
            <wp:docPr id="13" name="12 Imagen" descr="FISOTEC_TUV_342126_logo_corr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TUV_342126_logo_corre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5D0D" w:rsidRPr="00F670BD" w:rsidSect="00C30C7C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0B893C" w14:textId="77777777" w:rsidR="00BA69C8" w:rsidRDefault="00BA69C8" w:rsidP="000D345F">
      <w:r>
        <w:separator/>
      </w:r>
    </w:p>
  </w:endnote>
  <w:endnote w:type="continuationSeparator" w:id="0">
    <w:p w14:paraId="09D2B823" w14:textId="77777777" w:rsidR="00BA69C8" w:rsidRDefault="00BA69C8" w:rsidP="000D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BCE6C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2579F7F" wp14:editId="768E74CB">
              <wp:simplePos x="0" y="0"/>
              <wp:positionH relativeFrom="column">
                <wp:posOffset>1674495</wp:posOffset>
              </wp:positionH>
              <wp:positionV relativeFrom="paragraph">
                <wp:posOffset>62865</wp:posOffset>
              </wp:positionV>
              <wp:extent cx="2346960" cy="226060"/>
              <wp:effectExtent l="1905" t="0" r="3810" b="2540"/>
              <wp:wrapNone/>
              <wp:docPr id="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399BFA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451949CF">
            <v:shapetype id="_x0000_t202" coordsize="21600,21600" o:spt="202" path="m,l,21600r21600,l21600,xe" w14:anchorId="02579F7F">
              <v:stroke joinstyle="miter"/>
              <v:path gradientshapeok="t" o:connecttype="rect"/>
            </v:shapetype>
            <v:shape id="Text Box 5" style="position:absolute;margin-left:131.85pt;margin-top:4.95pt;width:184.8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">
              <v:textbox>
                <w:txbxContent>
                  <w:p w:rsidRPr="008D1A54" w:rsidR="000013F0" w:rsidP="00A277C7" w:rsidRDefault="000013F0" w14:paraId="734F53B2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52238FA6" wp14:editId="394AC678">
          <wp:simplePos x="0" y="0"/>
          <wp:positionH relativeFrom="margin">
            <wp:posOffset>-1011555</wp:posOffset>
          </wp:positionH>
          <wp:positionV relativeFrom="margin">
            <wp:posOffset>8726805</wp:posOffset>
          </wp:positionV>
          <wp:extent cx="845185" cy="1397000"/>
          <wp:effectExtent l="0" t="0" r="0" b="0"/>
          <wp:wrapSquare wrapText="bothSides"/>
          <wp:docPr id="32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5185" cy="1397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4ACCA68" wp14:editId="73DD9EF7">
              <wp:simplePos x="0" y="0"/>
              <wp:positionH relativeFrom="column">
                <wp:posOffset>-961390</wp:posOffset>
              </wp:positionH>
              <wp:positionV relativeFrom="paragraph">
                <wp:posOffset>-191135</wp:posOffset>
              </wp:positionV>
              <wp:extent cx="753110" cy="330835"/>
              <wp:effectExtent l="4445" t="3175" r="4445" b="0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B68469" w14:textId="77777777" w:rsidR="000013F0" w:rsidRPr="000D345F" w:rsidRDefault="000013F0" w:rsidP="000D345F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56255FE5">
            <v:shape id="Text Box 2" style="position:absolute;margin-left:-75.7pt;margin-top:-15.05pt;width:59.3pt;height:2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" w14:anchorId="04ACCA68">
              <v:textbox>
                <w:txbxContent>
                  <w:p w:rsidRPr="000D345F" w:rsidR="000013F0" w:rsidP="000D345F" w:rsidRDefault="000013F0" w14:paraId="79712BD3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4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 wp14:anchorId="182869DC" wp14:editId="6171E7A0">
          <wp:simplePos x="0" y="0"/>
          <wp:positionH relativeFrom="column">
            <wp:posOffset>-108585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3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69CFC2A2" wp14:editId="626AB510">
          <wp:simplePos x="0" y="0"/>
          <wp:positionH relativeFrom="column">
            <wp:posOffset>958215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4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 wp14:anchorId="32B11C73" wp14:editId="4F9D485C">
          <wp:simplePos x="0" y="0"/>
          <wp:positionH relativeFrom="column">
            <wp:posOffset>2025015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5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5FEDD06E" wp14:editId="4161F217">
          <wp:simplePos x="0" y="0"/>
          <wp:positionH relativeFrom="column">
            <wp:posOffset>3091815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6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659125EF" wp14:editId="0C6929E7">
          <wp:simplePos x="0" y="0"/>
          <wp:positionH relativeFrom="column">
            <wp:posOffset>4177665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97941DC" wp14:editId="7BE05E93">
          <wp:simplePos x="0" y="0"/>
          <wp:positionH relativeFrom="column">
            <wp:posOffset>5244465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D5B17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991C72" wp14:editId="31E52299">
              <wp:simplePos x="0" y="0"/>
              <wp:positionH relativeFrom="column">
                <wp:posOffset>1449705</wp:posOffset>
              </wp:positionH>
              <wp:positionV relativeFrom="paragraph">
                <wp:posOffset>62865</wp:posOffset>
              </wp:positionV>
              <wp:extent cx="2346960" cy="226060"/>
              <wp:effectExtent l="0" t="0" r="0" b="2540"/>
              <wp:wrapNone/>
              <wp:docPr id="4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1FB0F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1FB5AB3F">
            <v:shapetype id="_x0000_t202" coordsize="21600,21600" o:spt="202" path="m,l,21600r21600,l21600,xe" w14:anchorId="69991C72">
              <v:stroke joinstyle="miter"/>
              <v:path gradientshapeok="t" o:connecttype="rect"/>
            </v:shapetype>
            <v:shape id="Text Box 6" style="position:absolute;margin-left:114.15pt;margin-top:4.95pt;width:184.8pt;height: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">
              <v:textbox>
                <w:txbxContent>
                  <w:p w:rsidRPr="008D1A54" w:rsidR="000013F0" w:rsidP="00A277C7" w:rsidRDefault="000013F0" w14:paraId="6C38BCBD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1072" behindDoc="0" locked="0" layoutInCell="1" allowOverlap="1" wp14:anchorId="3E6D119D" wp14:editId="79497931">
          <wp:simplePos x="0" y="0"/>
          <wp:positionH relativeFrom="column">
            <wp:posOffset>-976630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3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4928" behindDoc="0" locked="0" layoutInCell="1" allowOverlap="1" wp14:anchorId="12BB3FBE" wp14:editId="348927ED">
          <wp:simplePos x="0" y="0"/>
          <wp:positionH relativeFrom="column">
            <wp:posOffset>75565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8000" behindDoc="0" locked="0" layoutInCell="1" allowOverlap="1" wp14:anchorId="0CCD8904" wp14:editId="440E10BB">
          <wp:simplePos x="0" y="0"/>
          <wp:positionH relativeFrom="column">
            <wp:posOffset>4354195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1856" behindDoc="0" locked="0" layoutInCell="1" allowOverlap="1" wp14:anchorId="6AA4AB33" wp14:editId="4A48B87D">
          <wp:simplePos x="0" y="0"/>
          <wp:positionH relativeFrom="column">
            <wp:posOffset>1144905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38784" behindDoc="0" locked="0" layoutInCell="1" allowOverlap="1" wp14:anchorId="62DA8201" wp14:editId="73BA3E19">
          <wp:simplePos x="0" y="0"/>
          <wp:positionH relativeFrom="column">
            <wp:posOffset>2214880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144" behindDoc="0" locked="0" layoutInCell="1" allowOverlap="1" wp14:anchorId="4AED27D6" wp14:editId="071E2605">
          <wp:simplePos x="0" y="0"/>
          <wp:positionH relativeFrom="column">
            <wp:posOffset>3302000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5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AA54929" wp14:editId="21F47E57">
              <wp:simplePos x="0" y="0"/>
              <wp:positionH relativeFrom="column">
                <wp:posOffset>5574665</wp:posOffset>
              </wp:positionH>
              <wp:positionV relativeFrom="paragraph">
                <wp:posOffset>-148590</wp:posOffset>
              </wp:positionV>
              <wp:extent cx="753745" cy="330835"/>
              <wp:effectExtent l="0" t="0" r="1905" b="4445"/>
              <wp:wrapNone/>
              <wp:docPr id="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30CC7" w14:textId="77777777" w:rsidR="000013F0" w:rsidRPr="000D345F" w:rsidRDefault="000013F0" w:rsidP="000903DC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p14="http://schemas.microsoft.com/office/word/2010/wordml" xmlns:pic="http://schemas.openxmlformats.org/drawingml/2006/picture" xmlns:a14="http://schemas.microsoft.com/office/drawing/2010/main" xmlns:a="http://schemas.openxmlformats.org/drawingml/2006/main">
          <w:pict w14:anchorId="16963E36">
            <v:shape id="Text Box 1" style="position:absolute;margin-left:438.95pt;margin-top:-11.7pt;width:59.35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" w14:anchorId="2AA54929">
              <v:textbox>
                <w:txbxContent>
                  <w:p w:rsidRPr="000D345F" w:rsidR="000013F0" w:rsidP="000903DC" w:rsidRDefault="000013F0" w14:paraId="2A9552C2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3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35712" behindDoc="0" locked="0" layoutInCell="1" allowOverlap="1" wp14:anchorId="3B9F9E48" wp14:editId="7587FF5A">
          <wp:simplePos x="0" y="0"/>
          <wp:positionH relativeFrom="margin">
            <wp:posOffset>5532120</wp:posOffset>
          </wp:positionH>
          <wp:positionV relativeFrom="margin">
            <wp:posOffset>8743315</wp:posOffset>
          </wp:positionV>
          <wp:extent cx="846455" cy="1388110"/>
          <wp:effectExtent l="0" t="0" r="0" b="0"/>
          <wp:wrapSquare wrapText="bothSides"/>
          <wp:docPr id="51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6455" cy="1388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AFBF9E" w14:textId="77777777" w:rsidR="00BA69C8" w:rsidRDefault="00BA69C8" w:rsidP="000D345F">
      <w:r>
        <w:separator/>
      </w:r>
    </w:p>
  </w:footnote>
  <w:footnote w:type="continuationSeparator" w:id="0">
    <w:p w14:paraId="32A3DE0B" w14:textId="77777777" w:rsidR="00BA69C8" w:rsidRDefault="00BA69C8" w:rsidP="000D3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3B0824" w14:textId="77777777" w:rsidR="000013F0" w:rsidRDefault="000013F0">
    <w:pPr>
      <w:pStyle w:val="Encabezado"/>
    </w:pPr>
    <w:r w:rsidRPr="00A277C7">
      <w:rPr>
        <w:noProof/>
      </w:rPr>
      <w:drawing>
        <wp:anchor distT="0" distB="0" distL="114300" distR="114300" simplePos="0" relativeHeight="251681792" behindDoc="0" locked="0" layoutInCell="1" allowOverlap="1" wp14:anchorId="6FAF0B6A" wp14:editId="2955DFFD">
          <wp:simplePos x="0" y="0"/>
          <wp:positionH relativeFrom="column">
            <wp:posOffset>-490220</wp:posOffset>
          </wp:positionH>
          <wp:positionV relativeFrom="paragraph">
            <wp:posOffset>15875</wp:posOffset>
          </wp:positionV>
          <wp:extent cx="515620" cy="258445"/>
          <wp:effectExtent l="19050" t="0" r="0" b="0"/>
          <wp:wrapSquare wrapText="bothSides"/>
          <wp:docPr id="30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6D9941" w14:textId="77777777" w:rsidR="000013F0" w:rsidRDefault="000013F0" w:rsidP="00A277C7">
    <w:pPr>
      <w:pStyle w:val="Encabezado"/>
      <w:jc w:val="right"/>
    </w:pPr>
    <w:r w:rsidRPr="00A277C7">
      <w:rPr>
        <w:noProof/>
      </w:rPr>
      <w:drawing>
        <wp:anchor distT="0" distB="0" distL="114300" distR="114300" simplePos="0" relativeHeight="251678720" behindDoc="0" locked="0" layoutInCell="1" allowOverlap="1" wp14:anchorId="5E7EB7C3" wp14:editId="3E5C9F4A">
          <wp:simplePos x="0" y="0"/>
          <wp:positionH relativeFrom="column">
            <wp:posOffset>5253355</wp:posOffset>
          </wp:positionH>
          <wp:positionV relativeFrom="paragraph">
            <wp:posOffset>-1270</wp:posOffset>
          </wp:positionV>
          <wp:extent cx="515620" cy="258445"/>
          <wp:effectExtent l="19050" t="0" r="0" b="0"/>
          <wp:wrapSquare wrapText="bothSides"/>
          <wp:docPr id="31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827B3"/>
    <w:multiLevelType w:val="hybridMultilevel"/>
    <w:tmpl w:val="82F6B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41E9"/>
    <w:multiLevelType w:val="hybridMultilevel"/>
    <w:tmpl w:val="931E8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528C"/>
    <w:multiLevelType w:val="hybridMultilevel"/>
    <w:tmpl w:val="1518B1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E3ECF"/>
    <w:multiLevelType w:val="hybridMultilevel"/>
    <w:tmpl w:val="787A465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635D9"/>
    <w:multiLevelType w:val="hybridMultilevel"/>
    <w:tmpl w:val="061CA41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D8C6404"/>
    <w:multiLevelType w:val="hybridMultilevel"/>
    <w:tmpl w:val="7334187E"/>
    <w:lvl w:ilvl="0" w:tplc="0C0A000D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5139381E"/>
    <w:multiLevelType w:val="hybridMultilevel"/>
    <w:tmpl w:val="21A6478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A3CC9"/>
    <w:multiLevelType w:val="hybridMultilevel"/>
    <w:tmpl w:val="528AE13E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2576E"/>
    <w:multiLevelType w:val="hybridMultilevel"/>
    <w:tmpl w:val="20A82096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37056"/>
    <w:multiLevelType w:val="hybridMultilevel"/>
    <w:tmpl w:val="DEF87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C1D9D"/>
    <w:multiLevelType w:val="hybridMultilevel"/>
    <w:tmpl w:val="6AAC9EDC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B253D"/>
    <w:multiLevelType w:val="hybridMultilevel"/>
    <w:tmpl w:val="04DE3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E6DBF"/>
    <w:multiLevelType w:val="hybridMultilevel"/>
    <w:tmpl w:val="5322969C"/>
    <w:lvl w:ilvl="0" w:tplc="B1905C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10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06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AC"/>
    <w:rsid w:val="000013F0"/>
    <w:rsid w:val="00005EF9"/>
    <w:rsid w:val="00017849"/>
    <w:rsid w:val="00027DD0"/>
    <w:rsid w:val="00036363"/>
    <w:rsid w:val="00041AFB"/>
    <w:rsid w:val="00042710"/>
    <w:rsid w:val="00050E14"/>
    <w:rsid w:val="00062F92"/>
    <w:rsid w:val="00082667"/>
    <w:rsid w:val="000903DC"/>
    <w:rsid w:val="00095442"/>
    <w:rsid w:val="000A40DA"/>
    <w:rsid w:val="000A5059"/>
    <w:rsid w:val="000A58B0"/>
    <w:rsid w:val="000B687F"/>
    <w:rsid w:val="000D345F"/>
    <w:rsid w:val="000D3B8F"/>
    <w:rsid w:val="000E30B4"/>
    <w:rsid w:val="000E571E"/>
    <w:rsid w:val="000E5D72"/>
    <w:rsid w:val="00110EC9"/>
    <w:rsid w:val="001149DE"/>
    <w:rsid w:val="001153EC"/>
    <w:rsid w:val="00134451"/>
    <w:rsid w:val="00145515"/>
    <w:rsid w:val="0015539A"/>
    <w:rsid w:val="00155BFB"/>
    <w:rsid w:val="001826FE"/>
    <w:rsid w:val="001C1A9D"/>
    <w:rsid w:val="001E02FC"/>
    <w:rsid w:val="001E4E15"/>
    <w:rsid w:val="001F4701"/>
    <w:rsid w:val="001F67A7"/>
    <w:rsid w:val="00213FB5"/>
    <w:rsid w:val="00226E68"/>
    <w:rsid w:val="00243A17"/>
    <w:rsid w:val="00244405"/>
    <w:rsid w:val="00254B36"/>
    <w:rsid w:val="002721C8"/>
    <w:rsid w:val="00277520"/>
    <w:rsid w:val="002A2CCD"/>
    <w:rsid w:val="002B06C5"/>
    <w:rsid w:val="002C36FB"/>
    <w:rsid w:val="002D51B3"/>
    <w:rsid w:val="002E1D7B"/>
    <w:rsid w:val="002F3A9B"/>
    <w:rsid w:val="0030194C"/>
    <w:rsid w:val="0032480B"/>
    <w:rsid w:val="00334727"/>
    <w:rsid w:val="00337137"/>
    <w:rsid w:val="00361E59"/>
    <w:rsid w:val="00371B0F"/>
    <w:rsid w:val="003736AE"/>
    <w:rsid w:val="00374662"/>
    <w:rsid w:val="00396F6E"/>
    <w:rsid w:val="003A24C2"/>
    <w:rsid w:val="003E43B0"/>
    <w:rsid w:val="003F07C2"/>
    <w:rsid w:val="004008BE"/>
    <w:rsid w:val="00402F6E"/>
    <w:rsid w:val="00435D0D"/>
    <w:rsid w:val="00441273"/>
    <w:rsid w:val="00446B02"/>
    <w:rsid w:val="00470806"/>
    <w:rsid w:val="00484F2B"/>
    <w:rsid w:val="004B69B5"/>
    <w:rsid w:val="004C027D"/>
    <w:rsid w:val="004E2AC8"/>
    <w:rsid w:val="0050649C"/>
    <w:rsid w:val="00527A09"/>
    <w:rsid w:val="00531FB1"/>
    <w:rsid w:val="0054328C"/>
    <w:rsid w:val="00543F9F"/>
    <w:rsid w:val="00564A39"/>
    <w:rsid w:val="00575EBF"/>
    <w:rsid w:val="005A2FB8"/>
    <w:rsid w:val="005E3E9C"/>
    <w:rsid w:val="005E6450"/>
    <w:rsid w:val="006060F8"/>
    <w:rsid w:val="00613339"/>
    <w:rsid w:val="006133E4"/>
    <w:rsid w:val="00621421"/>
    <w:rsid w:val="00625EA7"/>
    <w:rsid w:val="006271B5"/>
    <w:rsid w:val="00637EFA"/>
    <w:rsid w:val="00672FD2"/>
    <w:rsid w:val="00692F97"/>
    <w:rsid w:val="006B278F"/>
    <w:rsid w:val="006C5057"/>
    <w:rsid w:val="006C5331"/>
    <w:rsid w:val="00701429"/>
    <w:rsid w:val="007075AF"/>
    <w:rsid w:val="007100F6"/>
    <w:rsid w:val="007264E7"/>
    <w:rsid w:val="0073327D"/>
    <w:rsid w:val="00734A15"/>
    <w:rsid w:val="007461EE"/>
    <w:rsid w:val="0076300F"/>
    <w:rsid w:val="0077329B"/>
    <w:rsid w:val="007842A7"/>
    <w:rsid w:val="00784418"/>
    <w:rsid w:val="007863B0"/>
    <w:rsid w:val="00791BBE"/>
    <w:rsid w:val="00791DFA"/>
    <w:rsid w:val="007A3BB7"/>
    <w:rsid w:val="007A7234"/>
    <w:rsid w:val="007B102F"/>
    <w:rsid w:val="007B4AEA"/>
    <w:rsid w:val="007B69F8"/>
    <w:rsid w:val="007E40B2"/>
    <w:rsid w:val="007F1CF7"/>
    <w:rsid w:val="007F4942"/>
    <w:rsid w:val="00817BFC"/>
    <w:rsid w:val="00820473"/>
    <w:rsid w:val="00821E5B"/>
    <w:rsid w:val="0084225A"/>
    <w:rsid w:val="0084302E"/>
    <w:rsid w:val="00885EAE"/>
    <w:rsid w:val="00893573"/>
    <w:rsid w:val="00893D90"/>
    <w:rsid w:val="0089554E"/>
    <w:rsid w:val="008A53E8"/>
    <w:rsid w:val="008B41D4"/>
    <w:rsid w:val="008C20CD"/>
    <w:rsid w:val="008E3B9F"/>
    <w:rsid w:val="008E44D7"/>
    <w:rsid w:val="00911023"/>
    <w:rsid w:val="00935781"/>
    <w:rsid w:val="00937FD3"/>
    <w:rsid w:val="00941C67"/>
    <w:rsid w:val="00992D82"/>
    <w:rsid w:val="009A0858"/>
    <w:rsid w:val="009A2371"/>
    <w:rsid w:val="009A4BAA"/>
    <w:rsid w:val="009C3DF8"/>
    <w:rsid w:val="009C3FA3"/>
    <w:rsid w:val="009C44F3"/>
    <w:rsid w:val="009C7F87"/>
    <w:rsid w:val="009D7320"/>
    <w:rsid w:val="00A158F1"/>
    <w:rsid w:val="00A22939"/>
    <w:rsid w:val="00A233A7"/>
    <w:rsid w:val="00A277C7"/>
    <w:rsid w:val="00A56C76"/>
    <w:rsid w:val="00A84326"/>
    <w:rsid w:val="00A913F1"/>
    <w:rsid w:val="00AB241E"/>
    <w:rsid w:val="00AB6381"/>
    <w:rsid w:val="00AC008C"/>
    <w:rsid w:val="00AC5BEC"/>
    <w:rsid w:val="00AC607C"/>
    <w:rsid w:val="00AD02DE"/>
    <w:rsid w:val="00AD36EB"/>
    <w:rsid w:val="00AD3CCE"/>
    <w:rsid w:val="00AF3AC5"/>
    <w:rsid w:val="00B07F93"/>
    <w:rsid w:val="00B163E8"/>
    <w:rsid w:val="00B41958"/>
    <w:rsid w:val="00B44D13"/>
    <w:rsid w:val="00B47577"/>
    <w:rsid w:val="00B50CC1"/>
    <w:rsid w:val="00B61FC2"/>
    <w:rsid w:val="00B65AAC"/>
    <w:rsid w:val="00B754F7"/>
    <w:rsid w:val="00B805D3"/>
    <w:rsid w:val="00B80ED3"/>
    <w:rsid w:val="00B870A2"/>
    <w:rsid w:val="00B946C5"/>
    <w:rsid w:val="00B970A3"/>
    <w:rsid w:val="00BA69C8"/>
    <w:rsid w:val="00BB1CDA"/>
    <w:rsid w:val="00BB4932"/>
    <w:rsid w:val="00BC0801"/>
    <w:rsid w:val="00BC1CC5"/>
    <w:rsid w:val="00BC7689"/>
    <w:rsid w:val="00BC7932"/>
    <w:rsid w:val="00BD5645"/>
    <w:rsid w:val="00BE2343"/>
    <w:rsid w:val="00BE5C48"/>
    <w:rsid w:val="00BF4AA6"/>
    <w:rsid w:val="00BF6E73"/>
    <w:rsid w:val="00C055DF"/>
    <w:rsid w:val="00C30A8B"/>
    <w:rsid w:val="00C30C7C"/>
    <w:rsid w:val="00C328D6"/>
    <w:rsid w:val="00C34AB1"/>
    <w:rsid w:val="00C723CE"/>
    <w:rsid w:val="00C72766"/>
    <w:rsid w:val="00C84970"/>
    <w:rsid w:val="00C94AD9"/>
    <w:rsid w:val="00CA2A5A"/>
    <w:rsid w:val="00CA4435"/>
    <w:rsid w:val="00CB5E25"/>
    <w:rsid w:val="00CC1C6E"/>
    <w:rsid w:val="00CC1D6C"/>
    <w:rsid w:val="00CC4137"/>
    <w:rsid w:val="00CE4DD6"/>
    <w:rsid w:val="00CE7547"/>
    <w:rsid w:val="00CF0A53"/>
    <w:rsid w:val="00CF7763"/>
    <w:rsid w:val="00D02F05"/>
    <w:rsid w:val="00D17A12"/>
    <w:rsid w:val="00D52EB1"/>
    <w:rsid w:val="00D63723"/>
    <w:rsid w:val="00D903BC"/>
    <w:rsid w:val="00DA0614"/>
    <w:rsid w:val="00DA4223"/>
    <w:rsid w:val="00E14364"/>
    <w:rsid w:val="00E201B0"/>
    <w:rsid w:val="00E26760"/>
    <w:rsid w:val="00E33F55"/>
    <w:rsid w:val="00E4293E"/>
    <w:rsid w:val="00E42D4E"/>
    <w:rsid w:val="00E47B77"/>
    <w:rsid w:val="00E63975"/>
    <w:rsid w:val="00E87109"/>
    <w:rsid w:val="00EA07D2"/>
    <w:rsid w:val="00EB5390"/>
    <w:rsid w:val="00EB5BBC"/>
    <w:rsid w:val="00EB72AF"/>
    <w:rsid w:val="00EC3C05"/>
    <w:rsid w:val="00ED5D71"/>
    <w:rsid w:val="00ED6B36"/>
    <w:rsid w:val="00ED7EE9"/>
    <w:rsid w:val="00F17F20"/>
    <w:rsid w:val="00F20847"/>
    <w:rsid w:val="00F259F4"/>
    <w:rsid w:val="00F260DA"/>
    <w:rsid w:val="00F3044D"/>
    <w:rsid w:val="00F61C6A"/>
    <w:rsid w:val="00F62423"/>
    <w:rsid w:val="00F63110"/>
    <w:rsid w:val="00F670BD"/>
    <w:rsid w:val="00F67232"/>
    <w:rsid w:val="00F673CC"/>
    <w:rsid w:val="00F67C29"/>
    <w:rsid w:val="00F70B5E"/>
    <w:rsid w:val="00F854CB"/>
    <w:rsid w:val="00F90136"/>
    <w:rsid w:val="00FA6605"/>
    <w:rsid w:val="00FB05B2"/>
    <w:rsid w:val="00FB43C3"/>
    <w:rsid w:val="00FD5960"/>
    <w:rsid w:val="00FE7BED"/>
    <w:rsid w:val="00FF27D7"/>
    <w:rsid w:val="00FF75CE"/>
    <w:rsid w:val="3DA3E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66"/>
    </o:shapedefaults>
    <o:shapelayout v:ext="edit">
      <o:idmap v:ext="edit" data="1"/>
    </o:shapelayout>
  </w:shapeDefaults>
  <w:decimalSymbol w:val=","/>
  <w:listSeparator w:val=";"/>
  <w14:docId w14:val="1F797B12"/>
  <w15:docId w15:val="{6D90DE15-D0E9-44EF-8BAA-467A43D2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5515"/>
    <w:pPr>
      <w:keepNext/>
      <w:keepLines/>
      <w:spacing w:before="480" w:after="48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5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55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18D8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41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18D8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5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6C5"/>
  </w:style>
  <w:style w:type="paragraph" w:styleId="Piedepgina">
    <w:name w:val="footer"/>
    <w:basedOn w:val="Normal"/>
    <w:link w:val="Piedepgina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6C5"/>
  </w:style>
  <w:style w:type="character" w:styleId="Textodelmarcadordeposicin">
    <w:name w:val="Placeholder Text"/>
    <w:basedOn w:val="Fuentedeprrafopredeter"/>
    <w:uiPriority w:val="99"/>
    <w:semiHidden/>
    <w:rsid w:val="00885EAE"/>
    <w:rPr>
      <w:color w:val="808080"/>
    </w:rPr>
  </w:style>
  <w:style w:type="paragraph" w:styleId="ndice2">
    <w:name w:val="index 2"/>
    <w:basedOn w:val="Normal"/>
    <w:next w:val="Normal"/>
    <w:autoRedefine/>
    <w:uiPriority w:val="99"/>
    <w:unhideWhenUsed/>
    <w:rsid w:val="0032480B"/>
    <w:pPr>
      <w:spacing w:after="0"/>
      <w:ind w:left="440" w:hanging="220"/>
    </w:pPr>
    <w:rPr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32480B"/>
    <w:pPr>
      <w:spacing w:after="0"/>
      <w:ind w:left="22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32480B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32480B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32480B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32480B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32480B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32480B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32480B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32480B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30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0C7C"/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F87"/>
    <w:pPr>
      <w:numPr>
        <w:ilvl w:val="1"/>
      </w:numPr>
    </w:pPr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F87"/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C7F87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C7F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7F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C7F8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793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149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145515"/>
    <w:rPr>
      <w:rFonts w:asciiTheme="majorHAnsi" w:eastAsiaTheme="majorEastAsia" w:hAnsiTheme="majorHAnsi" w:cstheme="majorBidi"/>
      <w:b/>
      <w:bCs/>
      <w:color w:val="218D8F"/>
    </w:rPr>
  </w:style>
  <w:style w:type="character" w:styleId="Ttulodellibro">
    <w:name w:val="Book Title"/>
    <w:basedOn w:val="Fuentedeprrafopredeter"/>
    <w:uiPriority w:val="33"/>
    <w:qFormat/>
    <w:rsid w:val="00ED6B36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C72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CC4137"/>
    <w:rPr>
      <w:rFonts w:asciiTheme="majorHAnsi" w:eastAsiaTheme="majorEastAsia" w:hAnsiTheme="majorHAnsi" w:cstheme="majorBidi"/>
      <w:b/>
      <w:bCs/>
      <w:i/>
      <w:iCs/>
      <w:color w:val="218D8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CA-PC\Pictures\Fisotec_corporativo\Plantilla_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A65BC-B949-498F-BCD7-15E94E461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Plantilla_word</Template>
  <TotalTime>67</TotalTime>
  <Pages>8</Pages>
  <Words>366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FINCA-PC</dc:creator>
  <cp:lastModifiedBy>anmiguel91@outlook.es</cp:lastModifiedBy>
  <cp:revision>25</cp:revision>
  <cp:lastPrinted>2016-09-05T12:10:00Z</cp:lastPrinted>
  <dcterms:created xsi:type="dcterms:W3CDTF">2020-05-07T10:52:00Z</dcterms:created>
  <dcterms:modified xsi:type="dcterms:W3CDTF">2020-11-30T09:31:00Z</dcterms:modified>
</cp:coreProperties>
</file>