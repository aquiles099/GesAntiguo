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3493" w14:textId="77777777" w:rsidR="002B06C5" w:rsidRPr="000D345F" w:rsidRDefault="001153EC" w:rsidP="00A84326">
      <w:r w:rsidRPr="001153EC">
        <w:rPr>
          <w:noProof/>
        </w:rPr>
        <w:drawing>
          <wp:inline distT="0" distB="0" distL="0" distR="0" wp14:anchorId="6E3E441D" wp14:editId="65C7EF37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4230F35D" wp14:editId="6AF4FD37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3F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8C25F" wp14:editId="40D59FA3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96B" w14:textId="77777777" w:rsidR="000013F0" w:rsidRPr="00D41218" w:rsidRDefault="00226E6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PLUGIN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63714BD">
              <v:rect id="Rectangle 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125254" stroked="f" w14:anchorId="50C8C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>
                <v:textbox>
                  <w:txbxContent>
                    <w:p w:rsidRPr="00D41218" w:rsidR="000013F0" w:rsidP="00B65AAC" w:rsidRDefault="00226E68" w14:paraId="406D8DF4" wp14:textId="77777777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PLUGIN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120"/>
                          <w:szCs w:val="120"/>
                        </w:rPr>
                        <w:t>HERRAMIENTA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5E5A03FC" wp14:editId="3E57B73C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9D6B04F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EC93065" w14:textId="77777777" w:rsidR="009C7F87" w:rsidRDefault="00C328D6">
          <w:pPr>
            <w:pStyle w:val="TtuloTDC"/>
          </w:pPr>
          <w:r>
            <w:t>Índice</w:t>
          </w:r>
        </w:p>
        <w:p w14:paraId="672A6659" w14:textId="77777777" w:rsidR="009C7F87" w:rsidRPr="009C7F87" w:rsidRDefault="009C7F87" w:rsidP="009C7F87"/>
        <w:p w14:paraId="67BFD69A" w14:textId="77777777" w:rsidR="00C30A8B" w:rsidRDefault="00AD3CC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2221" w:history="1">
            <w:r w:rsidR="00C30A8B" w:rsidRPr="00BC5D27">
              <w:rPr>
                <w:rStyle w:val="Hipervnculo"/>
                <w:noProof/>
              </w:rPr>
              <w:t>Especificación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2BDC8D2" w14:textId="77777777" w:rsidR="00C30A8B" w:rsidRDefault="0039220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2" w:history="1">
            <w:r w:rsidR="00C30A8B" w:rsidRPr="00BC5D27">
              <w:rPr>
                <w:rStyle w:val="Hipervnculo"/>
                <w:noProof/>
              </w:rPr>
              <w:t>Tipo de tarea: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643451" w14:textId="77777777" w:rsidR="00C30A8B" w:rsidRDefault="0039220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3" w:history="1">
            <w:r w:rsidR="00C30A8B" w:rsidRPr="00BC5D27">
              <w:rPr>
                <w:rStyle w:val="Hipervnculo"/>
                <w:noProof/>
              </w:rPr>
              <w:t>Solicitante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5350AA8C" w14:textId="77777777" w:rsidR="00C30A8B" w:rsidRDefault="0039220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4" w:history="1">
            <w:r w:rsidR="00C30A8B" w:rsidRPr="00BC5D27">
              <w:rPr>
                <w:rStyle w:val="Hipervnculo"/>
                <w:noProof/>
              </w:rPr>
              <w:t>Fecha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C261F80" w14:textId="77777777" w:rsidR="00C30A8B" w:rsidRDefault="0039220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5" w:history="1">
            <w:r w:rsidR="00C30A8B" w:rsidRPr="00BC5D27">
              <w:rPr>
                <w:rStyle w:val="Hipervnculo"/>
                <w:noProof/>
              </w:rPr>
              <w:t>Referencia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629B397" w14:textId="77777777" w:rsidR="00C30A8B" w:rsidRDefault="0039220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26" w:history="1">
            <w:r w:rsidR="00C30A8B" w:rsidRPr="00BC5D27">
              <w:rPr>
                <w:rStyle w:val="Hipervnculo"/>
                <w:noProof/>
              </w:rPr>
              <w:t>Desarrollo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391F24D4" w14:textId="77777777" w:rsidR="00C30A8B" w:rsidRDefault="0039220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7" w:history="1">
            <w:r w:rsidR="00C30A8B" w:rsidRPr="00BC5D27">
              <w:rPr>
                <w:rStyle w:val="Hipervnculo"/>
                <w:noProof/>
              </w:rPr>
              <w:t>Solución adoptada: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0F7A98" w14:textId="77777777" w:rsidR="00C30A8B" w:rsidRDefault="0039220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8" w:history="1">
            <w:r w:rsidR="00C30A8B" w:rsidRPr="00BC5D27">
              <w:rPr>
                <w:rStyle w:val="Hipervnculo"/>
                <w:noProof/>
              </w:rPr>
              <w:t>Ficheros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_Toc39752228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20DC5B1" w14:textId="77777777" w:rsidR="00C30A8B" w:rsidRDefault="0039220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9" w:history="1">
            <w:r w:rsidR="00C30A8B" w:rsidRPr="00BC5D27">
              <w:rPr>
                <w:rStyle w:val="Hipervnculo"/>
                <w:noProof/>
              </w:rPr>
              <w:t>Impacto en otras herramientas: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_Toc39752229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98CA038" w14:textId="77777777" w:rsidR="00C30A8B" w:rsidRDefault="0039220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0" w:history="1">
            <w:r w:rsidR="00C30A8B" w:rsidRPr="00BC5D27">
              <w:rPr>
                <w:rStyle w:val="Hipervnculo"/>
                <w:noProof/>
              </w:rPr>
              <w:t>Fecha de modificación: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_Toc39752230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3FC0A36" w14:textId="77777777" w:rsidR="00C30A8B" w:rsidRDefault="0039220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1" w:history="1">
            <w:r w:rsidR="00C30A8B" w:rsidRPr="00BC5D27">
              <w:rPr>
                <w:rStyle w:val="Hipervnculo"/>
                <w:noProof/>
              </w:rPr>
              <w:t>Horas aplicadas: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C608095" w14:textId="77777777" w:rsidR="00C30A8B" w:rsidRDefault="0039220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2" w:history="1">
            <w:r w:rsidR="00C30A8B" w:rsidRPr="00BC5D27">
              <w:rPr>
                <w:rStyle w:val="Hipervnculo"/>
                <w:noProof/>
              </w:rPr>
              <w:t>Documentación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BC17F43" w14:textId="77777777" w:rsidR="00C30A8B" w:rsidRDefault="0039220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3" w:history="1">
            <w:r w:rsidR="00C30A8B" w:rsidRPr="00BC5D27">
              <w:rPr>
                <w:rStyle w:val="Hipervnculo"/>
                <w:noProof/>
              </w:rPr>
              <w:t>Documentos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BC50EF2" w14:textId="77777777" w:rsidR="00C30A8B" w:rsidRDefault="0039220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4" w:history="1">
            <w:r w:rsidR="00C30A8B" w:rsidRPr="00BC5D27">
              <w:rPr>
                <w:rStyle w:val="Hipervnculo"/>
                <w:noProof/>
              </w:rPr>
              <w:t>Entrega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96776D0" w14:textId="77777777" w:rsidR="00C30A8B" w:rsidRDefault="0039220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5" w:history="1">
            <w:r w:rsidR="00C30A8B" w:rsidRPr="00BC5D27">
              <w:rPr>
                <w:rStyle w:val="Hipervnculo"/>
                <w:noProof/>
              </w:rPr>
              <w:t>Versión plugin: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9396800" w14:textId="77777777" w:rsidR="00C30A8B" w:rsidRDefault="0039220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6" w:history="1">
            <w:r w:rsidR="00C30A8B" w:rsidRPr="00BC5D27">
              <w:rPr>
                <w:rStyle w:val="Hipervnculo"/>
                <w:noProof/>
              </w:rPr>
              <w:t>Repositorio: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D469116" w14:textId="77777777" w:rsidR="00C30A8B" w:rsidRDefault="0039220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7" w:history="1">
            <w:r w:rsidR="00C30A8B" w:rsidRPr="00BC5D27">
              <w:rPr>
                <w:rStyle w:val="Hipervnculo"/>
                <w:noProof/>
              </w:rPr>
              <w:t>Fecha entrega: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9C7F87" w:rsidRDefault="00AD3CCE">
          <w:r>
            <w:rPr>
              <w:b/>
              <w:bCs/>
              <w:noProof/>
            </w:rPr>
            <w:fldChar w:fldCharType="end"/>
          </w:r>
        </w:p>
      </w:sdtContent>
    </w:sdt>
    <w:p w14:paraId="5DAB6C7B" w14:textId="77777777" w:rsidR="009C7F87" w:rsidRDefault="009C7F87" w:rsidP="000D345F"/>
    <w:p w14:paraId="02EB378F" w14:textId="77777777" w:rsidR="00435D0D" w:rsidRDefault="00435D0D" w:rsidP="000D345F">
      <w:r>
        <w:br w:type="page"/>
      </w:r>
    </w:p>
    <w:p w14:paraId="5D3FEF02" w14:textId="77777777" w:rsidR="00042710" w:rsidRDefault="00226E68" w:rsidP="00226E68">
      <w:pPr>
        <w:pStyle w:val="Ttulo1"/>
      </w:pPr>
      <w:bookmarkStart w:id="0" w:name="_Toc39752221"/>
      <w:r>
        <w:lastRenderedPageBreak/>
        <w:t>Especificación</w:t>
      </w:r>
      <w:bookmarkEnd w:id="0"/>
    </w:p>
    <w:p w14:paraId="3B4AA092" w14:textId="77777777" w:rsidR="00226E68" w:rsidRDefault="00226E68" w:rsidP="00041AFB">
      <w:pPr>
        <w:pStyle w:val="Ttulo2"/>
      </w:pPr>
      <w:bookmarkStart w:id="1" w:name="_Toc39752222"/>
      <w:r>
        <w:t>Tipo de tarea:</w:t>
      </w:r>
      <w:bookmarkEnd w:id="1"/>
    </w:p>
    <w:p w14:paraId="37E044C4" w14:textId="740FA8FA" w:rsidR="00CF7763" w:rsidRDefault="007461EE" w:rsidP="007461EE">
      <w:pPr>
        <w:jc w:val="both"/>
        <w:rPr>
          <w:bCs/>
        </w:rPr>
      </w:pPr>
      <w:r>
        <w:rPr>
          <w:bCs/>
        </w:rPr>
        <w:tab/>
      </w:r>
      <w:r w:rsidR="00816F70">
        <w:rPr>
          <w:bCs/>
        </w:rPr>
        <w:t>Menú de botones (activa o desactiva)</w:t>
      </w:r>
    </w:p>
    <w:p w14:paraId="6A05A809" w14:textId="77777777" w:rsidR="00226E68" w:rsidRDefault="00226E68" w:rsidP="009C44F3">
      <w:pPr>
        <w:jc w:val="both"/>
        <w:rPr>
          <w:bCs/>
        </w:rPr>
      </w:pPr>
    </w:p>
    <w:p w14:paraId="1F5D3B68" w14:textId="77777777" w:rsidR="00226E68" w:rsidRDefault="00226E68" w:rsidP="00041AFB">
      <w:pPr>
        <w:pStyle w:val="Ttulo2"/>
      </w:pPr>
      <w:bookmarkStart w:id="2" w:name="_Toc39752223"/>
      <w:r>
        <w:t>Solicitante</w:t>
      </w:r>
      <w:bookmarkEnd w:id="2"/>
    </w:p>
    <w:p w14:paraId="21D76BB4" w14:textId="263850CA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>
        <w:rPr>
          <w:bCs/>
        </w:rPr>
        <w:t>FISOTEC</w:t>
      </w:r>
      <w:r w:rsidR="00041AFB">
        <w:rPr>
          <w:bCs/>
        </w:rPr>
        <w:t xml:space="preserve"> </w:t>
      </w:r>
    </w:p>
    <w:p w14:paraId="5A39BBE3" w14:textId="77777777" w:rsidR="00226E68" w:rsidRDefault="00226E68" w:rsidP="009C44F3">
      <w:pPr>
        <w:jc w:val="both"/>
        <w:rPr>
          <w:bCs/>
        </w:rPr>
      </w:pPr>
    </w:p>
    <w:p w14:paraId="1E2B4CFB" w14:textId="77777777" w:rsidR="00226E68" w:rsidRDefault="00226E68" w:rsidP="00041AFB">
      <w:pPr>
        <w:pStyle w:val="Ttulo2"/>
      </w:pPr>
      <w:bookmarkStart w:id="3" w:name="_Toc39752224"/>
      <w:r>
        <w:t>Fecha solicitud</w:t>
      </w:r>
      <w:bookmarkEnd w:id="3"/>
    </w:p>
    <w:p w14:paraId="0F369F6F" w14:textId="39B7AD27" w:rsidR="00226E68" w:rsidRDefault="00816F70" w:rsidP="00B50CC1">
      <w:pPr>
        <w:ind w:firstLine="708"/>
        <w:jc w:val="both"/>
        <w:rPr>
          <w:bCs/>
        </w:rPr>
      </w:pPr>
      <w:r>
        <w:rPr>
          <w:bCs/>
        </w:rPr>
        <w:t>01</w:t>
      </w:r>
      <w:r w:rsidR="007F4942">
        <w:rPr>
          <w:bCs/>
        </w:rPr>
        <w:t>/1</w:t>
      </w:r>
      <w:r>
        <w:rPr>
          <w:bCs/>
        </w:rPr>
        <w:t>2</w:t>
      </w:r>
      <w:r w:rsidR="007F4942">
        <w:rPr>
          <w:bCs/>
        </w:rPr>
        <w:t>/2020</w:t>
      </w:r>
    </w:p>
    <w:p w14:paraId="41C8F396" w14:textId="77777777" w:rsidR="00226E68" w:rsidRDefault="00226E68" w:rsidP="009C44F3">
      <w:pPr>
        <w:jc w:val="both"/>
        <w:rPr>
          <w:bCs/>
        </w:rPr>
      </w:pPr>
    </w:p>
    <w:p w14:paraId="048DDD6F" w14:textId="77777777" w:rsidR="00226E68" w:rsidRDefault="00226E68" w:rsidP="00041AFB">
      <w:pPr>
        <w:pStyle w:val="Ttulo2"/>
      </w:pPr>
      <w:bookmarkStart w:id="4" w:name="_Toc39752225"/>
      <w:r>
        <w:t>Referencia solicitud</w:t>
      </w:r>
      <w:bookmarkEnd w:id="4"/>
    </w:p>
    <w:p w14:paraId="5A103F58" w14:textId="088C6354" w:rsidR="00226E68" w:rsidRDefault="00226E68" w:rsidP="009C44F3">
      <w:pPr>
        <w:jc w:val="both"/>
        <w:rPr>
          <w:bCs/>
        </w:rPr>
      </w:pPr>
      <w:r>
        <w:rPr>
          <w:bCs/>
        </w:rPr>
        <w:tab/>
      </w:r>
    </w:p>
    <w:p w14:paraId="72A3D3EC" w14:textId="77777777" w:rsidR="00226E68" w:rsidRPr="00226E68" w:rsidRDefault="00226E68" w:rsidP="009C44F3">
      <w:pPr>
        <w:jc w:val="both"/>
        <w:rPr>
          <w:bCs/>
        </w:rPr>
      </w:pPr>
    </w:p>
    <w:p w14:paraId="0D0B940D" w14:textId="77777777" w:rsidR="00226E68" w:rsidRDefault="00226E68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r>
        <w:br w:type="page"/>
      </w:r>
    </w:p>
    <w:p w14:paraId="41BC0604" w14:textId="77777777" w:rsidR="00041AFB" w:rsidRDefault="00041AFB" w:rsidP="00041AFB">
      <w:pPr>
        <w:pStyle w:val="Ttulo1"/>
      </w:pPr>
      <w:bookmarkStart w:id="5" w:name="_Toc39752226"/>
      <w:r>
        <w:lastRenderedPageBreak/>
        <w:t>Desarrollo</w:t>
      </w:r>
      <w:bookmarkEnd w:id="5"/>
    </w:p>
    <w:p w14:paraId="2BC319FA" w14:textId="42ED4EC6" w:rsidR="00041AFB" w:rsidRDefault="00041AFB" w:rsidP="00041AFB">
      <w:pPr>
        <w:pStyle w:val="Ttulo2"/>
      </w:pPr>
      <w:bookmarkStart w:id="6" w:name="_Toc39752227"/>
      <w:r>
        <w:t>Solución adoptada:</w:t>
      </w:r>
      <w:bookmarkEnd w:id="6"/>
      <w:r w:rsidR="002C36FB">
        <w:t xml:space="preserve"> </w:t>
      </w:r>
    </w:p>
    <w:p w14:paraId="48C46BA6" w14:textId="4FA213FB" w:rsidR="00B97F44" w:rsidRPr="00637EFA" w:rsidRDefault="00637EFA" w:rsidP="00816F70">
      <w:pPr>
        <w:ind w:left="708"/>
      </w:pPr>
      <w:r>
        <w:t xml:space="preserve">Se </w:t>
      </w:r>
      <w:r w:rsidR="00816F70">
        <w:t>añade un menú circular que habilita o deshabilita grupos de botones en la botonera.</w:t>
      </w:r>
    </w:p>
    <w:p w14:paraId="38ECD918" w14:textId="77777777" w:rsidR="00041AFB" w:rsidRDefault="00041AFB" w:rsidP="00041AFB">
      <w:pPr>
        <w:pStyle w:val="Ttulo2"/>
      </w:pPr>
      <w:bookmarkStart w:id="7" w:name="_Toc39752228"/>
      <w:r>
        <w:t>Ficheros implicados:</w:t>
      </w:r>
      <w:bookmarkEnd w:id="7"/>
    </w:p>
    <w:p w14:paraId="083035B0" w14:textId="32036527" w:rsidR="007461EE" w:rsidRDefault="007461EE" w:rsidP="002C36FB">
      <w:pPr>
        <w:jc w:val="both"/>
        <w:rPr>
          <w:bCs/>
        </w:rPr>
      </w:pPr>
      <w:r>
        <w:rPr>
          <w:bCs/>
        </w:rPr>
        <w:tab/>
        <w:t>mapa.component.html</w:t>
      </w:r>
      <w:r w:rsidR="00B870A2">
        <w:rPr>
          <w:bCs/>
        </w:rPr>
        <w:tab/>
      </w:r>
    </w:p>
    <w:p w14:paraId="0B4274EA" w14:textId="579EF52A" w:rsidR="00050E14" w:rsidRDefault="00050E14" w:rsidP="007461EE">
      <w:pPr>
        <w:ind w:firstLine="708"/>
        <w:jc w:val="both"/>
        <w:rPr>
          <w:bCs/>
        </w:rPr>
      </w:pPr>
      <w:proofErr w:type="spellStart"/>
      <w:proofErr w:type="gramStart"/>
      <w:r>
        <w:rPr>
          <w:bCs/>
        </w:rPr>
        <w:t>mapa.component</w:t>
      </w:r>
      <w:proofErr w:type="gramEnd"/>
      <w:r>
        <w:rPr>
          <w:bCs/>
        </w:rPr>
        <w:t>.</w:t>
      </w:r>
      <w:r w:rsidR="00374662">
        <w:rPr>
          <w:bCs/>
        </w:rPr>
        <w:t>ts</w:t>
      </w:r>
      <w:proofErr w:type="spellEnd"/>
    </w:p>
    <w:p w14:paraId="188F3879" w14:textId="5D35E035" w:rsidR="00637EFA" w:rsidRDefault="002C36FB" w:rsidP="00B97F44">
      <w:pPr>
        <w:jc w:val="both"/>
        <w:rPr>
          <w:bCs/>
        </w:rPr>
      </w:pPr>
      <w:r>
        <w:rPr>
          <w:bCs/>
        </w:rPr>
        <w:tab/>
        <w:t>mapa.component.css</w:t>
      </w:r>
    </w:p>
    <w:p w14:paraId="0A46CC20" w14:textId="5AAB9F0F" w:rsidR="00B97F44" w:rsidRDefault="00B97F44" w:rsidP="00B97F44">
      <w:pPr>
        <w:jc w:val="both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index.ts</w:t>
      </w:r>
      <w:proofErr w:type="spellEnd"/>
    </w:p>
    <w:p w14:paraId="3C0C68AF" w14:textId="786A9F07" w:rsidR="00B97F44" w:rsidRDefault="00B97F44" w:rsidP="00816F70">
      <w:pPr>
        <w:jc w:val="both"/>
        <w:rPr>
          <w:bCs/>
        </w:rPr>
      </w:pPr>
      <w:r>
        <w:rPr>
          <w:bCs/>
        </w:rPr>
        <w:tab/>
      </w:r>
      <w:r w:rsidR="00816F70">
        <w:rPr>
          <w:bCs/>
        </w:rPr>
        <w:t>_</w:t>
      </w:r>
      <w:proofErr w:type="spellStart"/>
      <w:proofErr w:type="gramStart"/>
      <w:r w:rsidR="00816F70">
        <w:rPr>
          <w:bCs/>
        </w:rPr>
        <w:t>variables.scss</w:t>
      </w:r>
      <w:proofErr w:type="spellEnd"/>
      <w:proofErr w:type="gramEnd"/>
    </w:p>
    <w:p w14:paraId="65D38AF7" w14:textId="77777777" w:rsidR="00FE7BED" w:rsidRDefault="00FE7BED" w:rsidP="00FE7BED">
      <w:pPr>
        <w:pStyle w:val="Ttulo2"/>
      </w:pPr>
      <w:r>
        <w:t>Desarrollador:</w:t>
      </w:r>
    </w:p>
    <w:p w14:paraId="6060267B" w14:textId="477F02AA" w:rsidR="00FE7BED" w:rsidRDefault="00244405" w:rsidP="00B50CC1">
      <w:pPr>
        <w:ind w:firstLine="708"/>
        <w:jc w:val="both"/>
        <w:rPr>
          <w:bCs/>
        </w:rPr>
      </w:pPr>
      <w:r>
        <w:rPr>
          <w:bCs/>
        </w:rPr>
        <w:t>Antonio Miguel Castro Rodríguez</w:t>
      </w:r>
    </w:p>
    <w:p w14:paraId="44EAFD9C" w14:textId="77777777" w:rsidR="00041AFB" w:rsidRDefault="00041AFB" w:rsidP="00041AFB">
      <w:pPr>
        <w:jc w:val="both"/>
        <w:rPr>
          <w:bCs/>
        </w:rPr>
      </w:pPr>
    </w:p>
    <w:p w14:paraId="66694A52" w14:textId="77777777" w:rsidR="00041AFB" w:rsidRDefault="00041AFB" w:rsidP="00041AFB">
      <w:pPr>
        <w:pStyle w:val="Ttulo2"/>
      </w:pPr>
      <w:bookmarkStart w:id="8" w:name="_Toc39752229"/>
      <w:r>
        <w:t>Impacto en otras herramientas:</w:t>
      </w:r>
      <w:bookmarkEnd w:id="8"/>
    </w:p>
    <w:p w14:paraId="3CEF1B4E" w14:textId="1B24BDAA" w:rsidR="00005EF9" w:rsidRDefault="00041AFB" w:rsidP="00244405">
      <w:pPr>
        <w:jc w:val="both"/>
        <w:rPr>
          <w:bCs/>
        </w:rPr>
      </w:pPr>
      <w:r>
        <w:rPr>
          <w:bCs/>
        </w:rPr>
        <w:tab/>
      </w:r>
      <w:r w:rsidR="00B50CC1">
        <w:rPr>
          <w:bCs/>
        </w:rPr>
        <w:t>Ninguno</w:t>
      </w:r>
    </w:p>
    <w:p w14:paraId="4B94D5A5" w14:textId="77777777" w:rsidR="00041AFB" w:rsidRDefault="00041AFB" w:rsidP="00041AFB">
      <w:pPr>
        <w:jc w:val="both"/>
        <w:rPr>
          <w:bCs/>
        </w:rPr>
      </w:pPr>
    </w:p>
    <w:p w14:paraId="6710DA8D" w14:textId="77777777" w:rsidR="00041AFB" w:rsidRDefault="00041AFB" w:rsidP="00041AFB">
      <w:pPr>
        <w:pStyle w:val="Ttulo2"/>
      </w:pPr>
      <w:bookmarkStart w:id="9" w:name="_Toc39752230"/>
      <w:r>
        <w:t>Fecha de modificación:</w:t>
      </w:r>
      <w:bookmarkEnd w:id="9"/>
    </w:p>
    <w:p w14:paraId="75D4B231" w14:textId="652AA204" w:rsidR="00041AFB" w:rsidRDefault="00384471" w:rsidP="00B50CC1">
      <w:pPr>
        <w:ind w:firstLine="708"/>
        <w:jc w:val="both"/>
        <w:rPr>
          <w:bCs/>
        </w:rPr>
      </w:pPr>
      <w:r>
        <w:rPr>
          <w:bCs/>
        </w:rPr>
        <w:t>0</w:t>
      </w:r>
      <w:r w:rsidR="00816F70">
        <w:rPr>
          <w:bCs/>
        </w:rPr>
        <w:t>3</w:t>
      </w:r>
      <w:r w:rsidR="00244405">
        <w:rPr>
          <w:bCs/>
        </w:rPr>
        <w:t>/1</w:t>
      </w:r>
      <w:r>
        <w:rPr>
          <w:bCs/>
        </w:rPr>
        <w:t>2</w:t>
      </w:r>
      <w:r w:rsidR="00244405">
        <w:rPr>
          <w:bCs/>
        </w:rPr>
        <w:t>/2020</w:t>
      </w:r>
    </w:p>
    <w:p w14:paraId="3DEEC669" w14:textId="77777777" w:rsidR="00041AFB" w:rsidRDefault="00041AFB" w:rsidP="00041AFB">
      <w:pPr>
        <w:jc w:val="both"/>
        <w:rPr>
          <w:bCs/>
        </w:rPr>
      </w:pPr>
    </w:p>
    <w:p w14:paraId="56F32D8C" w14:textId="77777777" w:rsidR="00041AFB" w:rsidRDefault="00041AFB" w:rsidP="00041AFB">
      <w:pPr>
        <w:pStyle w:val="Ttulo2"/>
      </w:pPr>
      <w:bookmarkStart w:id="10" w:name="_Toc39752231"/>
      <w:r>
        <w:t>Horas aplicadas:</w:t>
      </w:r>
      <w:bookmarkEnd w:id="10"/>
    </w:p>
    <w:p w14:paraId="6ABE750D" w14:textId="016C5D89" w:rsidR="00041AFB" w:rsidRDefault="00041AFB" w:rsidP="00041AFB">
      <w:pPr>
        <w:jc w:val="both"/>
        <w:rPr>
          <w:bCs/>
        </w:rPr>
      </w:pPr>
      <w:r>
        <w:rPr>
          <w:bCs/>
        </w:rPr>
        <w:tab/>
      </w:r>
      <w:r w:rsidR="00384471">
        <w:rPr>
          <w:bCs/>
        </w:rPr>
        <w:t>1</w:t>
      </w:r>
      <w:r w:rsidR="008D482B">
        <w:rPr>
          <w:bCs/>
        </w:rPr>
        <w:t>8</w:t>
      </w:r>
      <w:r w:rsidR="00244405">
        <w:rPr>
          <w:bCs/>
        </w:rPr>
        <w:t>:</w:t>
      </w:r>
      <w:r w:rsidR="0076300F">
        <w:rPr>
          <w:bCs/>
        </w:rPr>
        <w:t>00</w:t>
      </w:r>
      <w:r w:rsidR="00244405">
        <w:rPr>
          <w:bCs/>
        </w:rPr>
        <w:t xml:space="preserve"> h</w:t>
      </w:r>
    </w:p>
    <w:p w14:paraId="3656B9AB" w14:textId="77777777" w:rsidR="00ED5D71" w:rsidRDefault="00ED5D71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bookmarkStart w:id="11" w:name="_Toc39752232"/>
      <w:r>
        <w:br w:type="page"/>
      </w:r>
    </w:p>
    <w:p w14:paraId="76FBA4BC" w14:textId="77777777" w:rsidR="00005EF9" w:rsidRPr="00ED5D71" w:rsidRDefault="00226E68" w:rsidP="00ED5D71">
      <w:pPr>
        <w:pStyle w:val="Ttulo1"/>
      </w:pPr>
      <w:r w:rsidRPr="00ED5D71">
        <w:lastRenderedPageBreak/>
        <w:t>Documentación</w:t>
      </w:r>
      <w:bookmarkEnd w:id="11"/>
    </w:p>
    <w:p w14:paraId="116CEE3E" w14:textId="77777777" w:rsidR="00005EF9" w:rsidRDefault="00E33F55" w:rsidP="00005EF9">
      <w:pPr>
        <w:pStyle w:val="Ttulo2"/>
      </w:pPr>
      <w:bookmarkStart w:id="12" w:name="_Toc39752233"/>
      <w:r>
        <w:t>Documentos implicados</w:t>
      </w:r>
      <w:r w:rsidR="00005EF9">
        <w:t>:</w:t>
      </w:r>
      <w:bookmarkEnd w:id="12"/>
    </w:p>
    <w:p w14:paraId="45FB0818" w14:textId="77777777" w:rsidR="00C30A8B" w:rsidRDefault="00C30A8B" w:rsidP="00005EF9">
      <w:pPr>
        <w:jc w:val="both"/>
        <w:rPr>
          <w:bCs/>
        </w:rPr>
      </w:pPr>
    </w:p>
    <w:p w14:paraId="049F31CB" w14:textId="77777777" w:rsidR="00C30A8B" w:rsidRDefault="00C30A8B">
      <w:pPr>
        <w:rPr>
          <w:bCs/>
        </w:rPr>
      </w:pPr>
      <w:r>
        <w:rPr>
          <w:bCs/>
        </w:rPr>
        <w:br w:type="page"/>
      </w:r>
    </w:p>
    <w:p w14:paraId="29676851" w14:textId="77777777" w:rsidR="00C30A8B" w:rsidRDefault="00C30A8B" w:rsidP="00C30A8B">
      <w:pPr>
        <w:pStyle w:val="Ttulo1"/>
      </w:pPr>
      <w:bookmarkStart w:id="13" w:name="_Toc39752234"/>
      <w:r>
        <w:lastRenderedPageBreak/>
        <w:t>Entrega</w:t>
      </w:r>
      <w:bookmarkEnd w:id="13"/>
    </w:p>
    <w:p w14:paraId="181A7A40" w14:textId="77777777" w:rsidR="00C30A8B" w:rsidRDefault="00C30A8B" w:rsidP="00C30A8B">
      <w:pPr>
        <w:pStyle w:val="Ttulo2"/>
      </w:pPr>
      <w:bookmarkStart w:id="14" w:name="_Toc39752235"/>
      <w:r>
        <w:t>Versión plugin:</w:t>
      </w:r>
      <w:bookmarkEnd w:id="14"/>
    </w:p>
    <w:p w14:paraId="217BBB49" w14:textId="384B6FE9" w:rsidR="00C30A8B" w:rsidRDefault="007F4942" w:rsidP="00050E14">
      <w:pPr>
        <w:ind w:firstLine="708"/>
        <w:jc w:val="both"/>
        <w:rPr>
          <w:bCs/>
        </w:rPr>
      </w:pPr>
      <w:r>
        <w:rPr>
          <w:bCs/>
        </w:rPr>
        <w:t>0.0</w:t>
      </w:r>
      <w:r w:rsidR="0076300F">
        <w:rPr>
          <w:bCs/>
        </w:rPr>
        <w:t>1</w:t>
      </w:r>
      <w:r w:rsidR="008D482B">
        <w:rPr>
          <w:bCs/>
        </w:rPr>
        <w:t>4</w:t>
      </w:r>
    </w:p>
    <w:p w14:paraId="53128261" w14:textId="77777777" w:rsidR="00C30A8B" w:rsidRDefault="00C30A8B" w:rsidP="00C30A8B">
      <w:pPr>
        <w:jc w:val="both"/>
        <w:rPr>
          <w:bCs/>
        </w:rPr>
      </w:pPr>
    </w:p>
    <w:p w14:paraId="072F89E8" w14:textId="77777777" w:rsidR="00C30A8B" w:rsidRDefault="00C30A8B" w:rsidP="00C30A8B">
      <w:pPr>
        <w:pStyle w:val="Ttulo2"/>
      </w:pPr>
      <w:bookmarkStart w:id="15" w:name="_Toc39752236"/>
      <w:r>
        <w:t>Repositorio:</w:t>
      </w:r>
      <w:bookmarkEnd w:id="15"/>
    </w:p>
    <w:p w14:paraId="1955B6C2" w14:textId="46D8CC11" w:rsidR="00C30A8B" w:rsidRDefault="00C30A8B" w:rsidP="00244405">
      <w:pPr>
        <w:jc w:val="both"/>
        <w:rPr>
          <w:bCs/>
        </w:rPr>
      </w:pPr>
      <w:r>
        <w:rPr>
          <w:bCs/>
        </w:rPr>
        <w:tab/>
      </w:r>
      <w:r w:rsidR="00384471">
        <w:rPr>
          <w:bCs/>
        </w:rPr>
        <w:t>0</w:t>
      </w:r>
      <w:r w:rsidR="008D482B">
        <w:rPr>
          <w:bCs/>
        </w:rPr>
        <w:t>3</w:t>
      </w:r>
      <w:r w:rsidR="00244405">
        <w:rPr>
          <w:bCs/>
        </w:rPr>
        <w:t>/1</w:t>
      </w:r>
      <w:r w:rsidR="00384471">
        <w:rPr>
          <w:bCs/>
        </w:rPr>
        <w:t>2</w:t>
      </w:r>
      <w:r w:rsidR="00244405">
        <w:rPr>
          <w:bCs/>
        </w:rPr>
        <w:t>/2020</w:t>
      </w:r>
    </w:p>
    <w:p w14:paraId="414674F2" w14:textId="1D9C11D3" w:rsidR="00244405" w:rsidRDefault="00244405" w:rsidP="004008BE">
      <w:pPr>
        <w:ind w:firstLine="708"/>
        <w:jc w:val="both"/>
        <w:rPr>
          <w:bCs/>
        </w:rPr>
      </w:pPr>
      <w:r>
        <w:rPr>
          <w:bCs/>
        </w:rPr>
        <w:t>0</w:t>
      </w:r>
      <w:r w:rsidR="00050E14">
        <w:rPr>
          <w:bCs/>
        </w:rPr>
        <w:t>.0</w:t>
      </w:r>
      <w:r w:rsidR="0076300F">
        <w:rPr>
          <w:bCs/>
        </w:rPr>
        <w:t>1</w:t>
      </w:r>
      <w:r w:rsidR="008D482B">
        <w:rPr>
          <w:bCs/>
        </w:rPr>
        <w:t>4 – Menú de botones (activa o desactiva)</w:t>
      </w:r>
    </w:p>
    <w:p w14:paraId="62486C05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101652C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E4C4C7D" w14:textId="77777777" w:rsidR="00C30A8B" w:rsidRDefault="00C30A8B" w:rsidP="00C30A8B">
      <w:pPr>
        <w:pStyle w:val="Ttulo2"/>
      </w:pPr>
      <w:bookmarkStart w:id="16" w:name="_Toc39752237"/>
      <w:r>
        <w:t>Fecha entrega:</w:t>
      </w:r>
      <w:bookmarkEnd w:id="16"/>
    </w:p>
    <w:p w14:paraId="4B99056E" w14:textId="77777777" w:rsidR="00C30A8B" w:rsidRDefault="00C30A8B" w:rsidP="00C30A8B">
      <w:pPr>
        <w:jc w:val="both"/>
        <w:rPr>
          <w:bCs/>
        </w:rPr>
      </w:pPr>
    </w:p>
    <w:p w14:paraId="1299C43A" w14:textId="376D8FA4" w:rsidR="00C30A8B" w:rsidRDefault="00384471" w:rsidP="004008BE">
      <w:pPr>
        <w:ind w:firstLine="708"/>
        <w:jc w:val="both"/>
        <w:rPr>
          <w:bCs/>
        </w:rPr>
      </w:pPr>
      <w:r>
        <w:rPr>
          <w:bCs/>
        </w:rPr>
        <w:t>0</w:t>
      </w:r>
      <w:r w:rsidR="008D482B">
        <w:rPr>
          <w:bCs/>
        </w:rPr>
        <w:t>3</w:t>
      </w:r>
      <w:r w:rsidR="00110EC9">
        <w:rPr>
          <w:bCs/>
        </w:rPr>
        <w:t>/1</w:t>
      </w:r>
      <w:r>
        <w:rPr>
          <w:bCs/>
        </w:rPr>
        <w:t>2</w:t>
      </w:r>
      <w:r w:rsidR="00110EC9">
        <w:rPr>
          <w:bCs/>
        </w:rPr>
        <w:t>/2020</w:t>
      </w:r>
    </w:p>
    <w:p w14:paraId="4DDBEF00" w14:textId="77777777" w:rsidR="00C30A8B" w:rsidRDefault="00C30A8B" w:rsidP="00005EF9">
      <w:pPr>
        <w:jc w:val="both"/>
        <w:rPr>
          <w:bCs/>
        </w:rPr>
      </w:pPr>
    </w:p>
    <w:p w14:paraId="3461D779" w14:textId="77777777" w:rsidR="00226E68" w:rsidRDefault="00226E68" w:rsidP="00226E68">
      <w:pPr>
        <w:pStyle w:val="Ttulo1"/>
      </w:pPr>
    </w:p>
    <w:p w14:paraId="3CF2D8B6" w14:textId="77777777" w:rsidR="00226E68" w:rsidRDefault="00226E68" w:rsidP="009C44F3">
      <w:pPr>
        <w:jc w:val="both"/>
        <w:rPr>
          <w:b/>
        </w:rPr>
      </w:pPr>
    </w:p>
    <w:p w14:paraId="0FB78278" w14:textId="77777777" w:rsidR="00226E68" w:rsidRDefault="00226E68" w:rsidP="009C44F3">
      <w:pPr>
        <w:jc w:val="both"/>
        <w:rPr>
          <w:b/>
        </w:rPr>
      </w:pPr>
    </w:p>
    <w:p w14:paraId="2435352D" w14:textId="77777777" w:rsidR="00435D0D" w:rsidRPr="00F670BD" w:rsidRDefault="00A158F1" w:rsidP="009C44F3">
      <w:pPr>
        <w:jc w:val="both"/>
      </w:pPr>
      <w:r w:rsidRPr="3DA3E2A1">
        <w:rPr>
          <w:b/>
          <w:bCs/>
        </w:rPr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7D97" wp14:editId="525406FC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9B02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97EBB68">
              <v:shapetype id="_x0000_t202" coordsize="21600,21600" o:spt="202" path="m,l,21600r21600,l21600,xe" w14:anchorId="64F97D97">
                <v:stroke joinstyle="miter"/>
                <v:path gradientshapeok="t" o:connecttype="rect"/>
              </v:shapetype>
              <v:shape id="Text Box 3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>
                <v:textbox>
                  <w:txbxContent>
                    <w:p w:rsidRPr="001153EC" w:rsidR="000013F0" w:rsidP="001153EC" w:rsidRDefault="000013F0" w14:paraId="47A40062" wp14:textId="77777777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C9CD86C" wp14:editId="28279023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10D14D95" wp14:editId="489A0FD1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595D91BA" wp14:editId="75AC6D60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72ECEFC9" wp14:editId="06B7F23A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59D44674" wp14:editId="3F9FB080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D6A71" w14:textId="77777777" w:rsidR="00392206" w:rsidRDefault="00392206" w:rsidP="000D345F">
      <w:r>
        <w:separator/>
      </w:r>
    </w:p>
  </w:endnote>
  <w:endnote w:type="continuationSeparator" w:id="0">
    <w:p w14:paraId="3E63D962" w14:textId="77777777" w:rsidR="00392206" w:rsidRDefault="00392206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CE6C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2579F7F" wp14:editId="768E74CB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BFA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451949CF">
            <v:shapetype id="_x0000_t202" coordsize="21600,21600" o:spt="202" path="m,l,21600r21600,l21600,xe" w14:anchorId="02579F7F">
              <v:stroke joinstyle="miter"/>
              <v:path gradientshapeok="t" o:connecttype="rect"/>
            </v:shapetype>
            <v:shape id="Text Box 5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>
              <v:textbox>
                <w:txbxContent>
                  <w:p w:rsidRPr="008D1A54" w:rsidR="000013F0" w:rsidP="00A277C7" w:rsidRDefault="000013F0" w14:paraId="734F53B2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52238FA6" wp14:editId="394AC678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ACCA68" wp14:editId="73DD9EF7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8469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56255FE5">
            <v:shape id="Text Box 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w14:anchorId="04ACCA68">
              <v:textbox>
                <w:txbxContent>
                  <w:p w:rsidRPr="000D345F" w:rsidR="000013F0" w:rsidP="000D345F" w:rsidRDefault="000013F0" w14:paraId="79712BD3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4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82869DC" wp14:editId="6171E7A0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69CFC2A2" wp14:editId="626AB510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32B11C73" wp14:editId="4F9D485C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FEDD06E" wp14:editId="4161F217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59125EF" wp14:editId="0C6929E7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97941DC" wp14:editId="7BE05E93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5B17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991C72" wp14:editId="31E5229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FB0F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1FB5AB3F">
            <v:shapetype id="_x0000_t202" coordsize="21600,21600" o:spt="202" path="m,l,21600r21600,l21600,xe" w14:anchorId="69991C72">
              <v:stroke joinstyle="miter"/>
              <v:path gradientshapeok="t" o:connecttype="rect"/>
            </v:shapetype>
            <v:shape id="Text Box 6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>
              <v:textbox>
                <w:txbxContent>
                  <w:p w:rsidRPr="008D1A54" w:rsidR="000013F0" w:rsidP="00A277C7" w:rsidRDefault="000013F0" w14:paraId="6C38BCBD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3E6D119D" wp14:editId="79497931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12BB3FBE" wp14:editId="348927ED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0CCD8904" wp14:editId="440E10BB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6AA4AB33" wp14:editId="4A48B87D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62DA8201" wp14:editId="73BA3E19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4AED27D6" wp14:editId="071E2605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A54929" wp14:editId="21F47E57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0CC7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16963E36">
            <v:shape id="Text Box 1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w14:anchorId="2AA54929">
              <v:textbox>
                <w:txbxContent>
                  <w:p w:rsidRPr="000D345F" w:rsidR="000013F0" w:rsidP="000903DC" w:rsidRDefault="000013F0" w14:paraId="2A9552C2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3B9F9E48" wp14:editId="7587FF5A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23A73" w14:textId="77777777" w:rsidR="00392206" w:rsidRDefault="00392206" w:rsidP="000D345F">
      <w:r>
        <w:separator/>
      </w:r>
    </w:p>
  </w:footnote>
  <w:footnote w:type="continuationSeparator" w:id="0">
    <w:p w14:paraId="721AC1CF" w14:textId="77777777" w:rsidR="00392206" w:rsidRDefault="00392206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B0824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6FAF0B6A" wp14:editId="2955DFFD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D9941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5E7EB7C3" wp14:editId="3E5C9F4A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05EF9"/>
    <w:rsid w:val="00017849"/>
    <w:rsid w:val="00027DD0"/>
    <w:rsid w:val="00036363"/>
    <w:rsid w:val="00041AFB"/>
    <w:rsid w:val="00042710"/>
    <w:rsid w:val="00050E14"/>
    <w:rsid w:val="00062F92"/>
    <w:rsid w:val="00082667"/>
    <w:rsid w:val="000903DC"/>
    <w:rsid w:val="00095442"/>
    <w:rsid w:val="000A40DA"/>
    <w:rsid w:val="000A5059"/>
    <w:rsid w:val="000A58B0"/>
    <w:rsid w:val="000B687F"/>
    <w:rsid w:val="000D345F"/>
    <w:rsid w:val="000D3B8F"/>
    <w:rsid w:val="000E30B4"/>
    <w:rsid w:val="000E571E"/>
    <w:rsid w:val="000E5D72"/>
    <w:rsid w:val="00110EC9"/>
    <w:rsid w:val="001149DE"/>
    <w:rsid w:val="001153EC"/>
    <w:rsid w:val="00134451"/>
    <w:rsid w:val="00145515"/>
    <w:rsid w:val="0015539A"/>
    <w:rsid w:val="00155BFB"/>
    <w:rsid w:val="001826FE"/>
    <w:rsid w:val="001C1A9D"/>
    <w:rsid w:val="001E02FC"/>
    <w:rsid w:val="001E4E15"/>
    <w:rsid w:val="001F4701"/>
    <w:rsid w:val="001F67A7"/>
    <w:rsid w:val="00213FB5"/>
    <w:rsid w:val="00226E68"/>
    <w:rsid w:val="00243A17"/>
    <w:rsid w:val="00244405"/>
    <w:rsid w:val="00254B36"/>
    <w:rsid w:val="002721C8"/>
    <w:rsid w:val="00277520"/>
    <w:rsid w:val="002A2CCD"/>
    <w:rsid w:val="002B06C5"/>
    <w:rsid w:val="002C36FB"/>
    <w:rsid w:val="002D51B3"/>
    <w:rsid w:val="002E1D7B"/>
    <w:rsid w:val="002F3A9B"/>
    <w:rsid w:val="0030194C"/>
    <w:rsid w:val="0032480B"/>
    <w:rsid w:val="00334727"/>
    <w:rsid w:val="00337137"/>
    <w:rsid w:val="00361E59"/>
    <w:rsid w:val="00371B0F"/>
    <w:rsid w:val="003736AE"/>
    <w:rsid w:val="00374662"/>
    <w:rsid w:val="00384471"/>
    <w:rsid w:val="00392206"/>
    <w:rsid w:val="00396F6E"/>
    <w:rsid w:val="003A24C2"/>
    <w:rsid w:val="003E43B0"/>
    <w:rsid w:val="003F07C2"/>
    <w:rsid w:val="004008BE"/>
    <w:rsid w:val="00402F6E"/>
    <w:rsid w:val="00435D0D"/>
    <w:rsid w:val="00441273"/>
    <w:rsid w:val="00446B02"/>
    <w:rsid w:val="00470806"/>
    <w:rsid w:val="00484F2B"/>
    <w:rsid w:val="004B69B5"/>
    <w:rsid w:val="004C027D"/>
    <w:rsid w:val="004E2AC8"/>
    <w:rsid w:val="0050649C"/>
    <w:rsid w:val="00527A09"/>
    <w:rsid w:val="00531FB1"/>
    <w:rsid w:val="0054328C"/>
    <w:rsid w:val="00543F9F"/>
    <w:rsid w:val="00564A39"/>
    <w:rsid w:val="00575EBF"/>
    <w:rsid w:val="005A2FB8"/>
    <w:rsid w:val="005E3E9C"/>
    <w:rsid w:val="005E6450"/>
    <w:rsid w:val="006060F8"/>
    <w:rsid w:val="00613339"/>
    <w:rsid w:val="006133E4"/>
    <w:rsid w:val="00621421"/>
    <w:rsid w:val="00625EA7"/>
    <w:rsid w:val="006271B5"/>
    <w:rsid w:val="00637EFA"/>
    <w:rsid w:val="00672FD2"/>
    <w:rsid w:val="00692F97"/>
    <w:rsid w:val="006B278F"/>
    <w:rsid w:val="006C5057"/>
    <w:rsid w:val="006C5331"/>
    <w:rsid w:val="00701429"/>
    <w:rsid w:val="007075AF"/>
    <w:rsid w:val="007100F6"/>
    <w:rsid w:val="007264E7"/>
    <w:rsid w:val="0073327D"/>
    <w:rsid w:val="00734A15"/>
    <w:rsid w:val="007461EE"/>
    <w:rsid w:val="0076300F"/>
    <w:rsid w:val="0077329B"/>
    <w:rsid w:val="007842A7"/>
    <w:rsid w:val="00784418"/>
    <w:rsid w:val="007863B0"/>
    <w:rsid w:val="00791BBE"/>
    <w:rsid w:val="00791DFA"/>
    <w:rsid w:val="007A3BB7"/>
    <w:rsid w:val="007A7234"/>
    <w:rsid w:val="007B102F"/>
    <w:rsid w:val="007B4AEA"/>
    <w:rsid w:val="007B69F8"/>
    <w:rsid w:val="007E40B2"/>
    <w:rsid w:val="007F1CF7"/>
    <w:rsid w:val="007F4942"/>
    <w:rsid w:val="00816F70"/>
    <w:rsid w:val="00817BFC"/>
    <w:rsid w:val="00820473"/>
    <w:rsid w:val="00821E5B"/>
    <w:rsid w:val="0084225A"/>
    <w:rsid w:val="0084302E"/>
    <w:rsid w:val="00885EAE"/>
    <w:rsid w:val="00893573"/>
    <w:rsid w:val="00893D90"/>
    <w:rsid w:val="0089554E"/>
    <w:rsid w:val="008A53E8"/>
    <w:rsid w:val="008B41D4"/>
    <w:rsid w:val="008C20CD"/>
    <w:rsid w:val="008D482B"/>
    <w:rsid w:val="008E3B9F"/>
    <w:rsid w:val="008E44D7"/>
    <w:rsid w:val="00911023"/>
    <w:rsid w:val="00935781"/>
    <w:rsid w:val="00937FD3"/>
    <w:rsid w:val="00941C67"/>
    <w:rsid w:val="00992D82"/>
    <w:rsid w:val="009A0858"/>
    <w:rsid w:val="009A2371"/>
    <w:rsid w:val="009A4BAA"/>
    <w:rsid w:val="009C3DF8"/>
    <w:rsid w:val="009C3FA3"/>
    <w:rsid w:val="009C44F3"/>
    <w:rsid w:val="009C7F87"/>
    <w:rsid w:val="009D7320"/>
    <w:rsid w:val="00A158F1"/>
    <w:rsid w:val="00A22939"/>
    <w:rsid w:val="00A233A7"/>
    <w:rsid w:val="00A277C7"/>
    <w:rsid w:val="00A56C76"/>
    <w:rsid w:val="00A84326"/>
    <w:rsid w:val="00A913F1"/>
    <w:rsid w:val="00AB241E"/>
    <w:rsid w:val="00AB6381"/>
    <w:rsid w:val="00AC008C"/>
    <w:rsid w:val="00AC5BEC"/>
    <w:rsid w:val="00AC607C"/>
    <w:rsid w:val="00AD02DE"/>
    <w:rsid w:val="00AD36EB"/>
    <w:rsid w:val="00AD3CCE"/>
    <w:rsid w:val="00AF3AC5"/>
    <w:rsid w:val="00B07F93"/>
    <w:rsid w:val="00B163E8"/>
    <w:rsid w:val="00B41958"/>
    <w:rsid w:val="00B44D13"/>
    <w:rsid w:val="00B47577"/>
    <w:rsid w:val="00B50CC1"/>
    <w:rsid w:val="00B61FC2"/>
    <w:rsid w:val="00B65AAC"/>
    <w:rsid w:val="00B754F7"/>
    <w:rsid w:val="00B805D3"/>
    <w:rsid w:val="00B80ED3"/>
    <w:rsid w:val="00B870A2"/>
    <w:rsid w:val="00B946C5"/>
    <w:rsid w:val="00B970A3"/>
    <w:rsid w:val="00B97F44"/>
    <w:rsid w:val="00BA69C8"/>
    <w:rsid w:val="00BB1CDA"/>
    <w:rsid w:val="00BB4932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30A8B"/>
    <w:rsid w:val="00C30C7C"/>
    <w:rsid w:val="00C328D6"/>
    <w:rsid w:val="00C34AB1"/>
    <w:rsid w:val="00C723CE"/>
    <w:rsid w:val="00C72766"/>
    <w:rsid w:val="00C84970"/>
    <w:rsid w:val="00C94AD9"/>
    <w:rsid w:val="00CA2A5A"/>
    <w:rsid w:val="00CA4435"/>
    <w:rsid w:val="00CB5E25"/>
    <w:rsid w:val="00CC1C6E"/>
    <w:rsid w:val="00CC1D6C"/>
    <w:rsid w:val="00CC4137"/>
    <w:rsid w:val="00CE4DD6"/>
    <w:rsid w:val="00CE7547"/>
    <w:rsid w:val="00CF0A53"/>
    <w:rsid w:val="00CF7763"/>
    <w:rsid w:val="00D02F05"/>
    <w:rsid w:val="00D17A12"/>
    <w:rsid w:val="00D52EB1"/>
    <w:rsid w:val="00D63723"/>
    <w:rsid w:val="00D903BC"/>
    <w:rsid w:val="00DA0614"/>
    <w:rsid w:val="00DA4223"/>
    <w:rsid w:val="00E14364"/>
    <w:rsid w:val="00E201B0"/>
    <w:rsid w:val="00E26760"/>
    <w:rsid w:val="00E33F55"/>
    <w:rsid w:val="00E4293E"/>
    <w:rsid w:val="00E42D4E"/>
    <w:rsid w:val="00E47B77"/>
    <w:rsid w:val="00E63975"/>
    <w:rsid w:val="00E7772C"/>
    <w:rsid w:val="00E87109"/>
    <w:rsid w:val="00EA07D2"/>
    <w:rsid w:val="00EB5390"/>
    <w:rsid w:val="00EB5BBC"/>
    <w:rsid w:val="00EB72AF"/>
    <w:rsid w:val="00EC3C05"/>
    <w:rsid w:val="00ED5D71"/>
    <w:rsid w:val="00ED6B36"/>
    <w:rsid w:val="00ED7EE9"/>
    <w:rsid w:val="00F17F20"/>
    <w:rsid w:val="00F20847"/>
    <w:rsid w:val="00F259F4"/>
    <w:rsid w:val="00F260DA"/>
    <w:rsid w:val="00F3044D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B43C3"/>
    <w:rsid w:val="00FD5960"/>
    <w:rsid w:val="00FE7BED"/>
    <w:rsid w:val="00FF27D7"/>
    <w:rsid w:val="00FF75CE"/>
    <w:rsid w:val="3DA3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1F797B12"/>
  <w15:docId w15:val="{6D90DE15-D0E9-44EF-8BAA-467A43D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515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5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18D8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8D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5515"/>
    <w:rPr>
      <w:rFonts w:asciiTheme="majorHAnsi" w:eastAsiaTheme="majorEastAsia" w:hAnsiTheme="majorHAnsi" w:cstheme="majorBidi"/>
      <w:b/>
      <w:bCs/>
      <w:color w:val="218D8F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C4137"/>
    <w:rPr>
      <w:rFonts w:asciiTheme="majorHAnsi" w:eastAsiaTheme="majorEastAsia" w:hAnsiTheme="majorHAnsi" w:cstheme="majorBidi"/>
      <w:b/>
      <w:bCs/>
      <w:i/>
      <w:iCs/>
      <w:color w:val="218D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65BC-B949-498F-BCD7-15E94E46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74</TotalTime>
  <Pages>7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anmiguel91@outlook.es</cp:lastModifiedBy>
  <cp:revision>29</cp:revision>
  <cp:lastPrinted>2016-09-05T12:10:00Z</cp:lastPrinted>
  <dcterms:created xsi:type="dcterms:W3CDTF">2020-05-07T10:52:00Z</dcterms:created>
  <dcterms:modified xsi:type="dcterms:W3CDTF">2020-12-03T14:49:00Z</dcterms:modified>
</cp:coreProperties>
</file>